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92CA92" w14:textId="3067445C" w:rsidR="00CC4E13" w:rsidRPr="002653F9" w:rsidRDefault="006D4E5E" w:rsidP="00746EAF">
      <w:pPr>
        <w:rPr>
          <w:lang w:val="pt-PT"/>
        </w:rPr>
      </w:pPr>
      <w:bookmarkStart w:id="0" w:name="_Toc43795261"/>
      <w:bookmarkStart w:id="1" w:name="_Toc43795341"/>
      <w:r>
        <w:rPr>
          <w:noProof/>
        </w:rPr>
        <w:drawing>
          <wp:anchor distT="0" distB="0" distL="114300" distR="114300" simplePos="0" relativeHeight="251665408" behindDoc="0" locked="0" layoutInCell="1" allowOverlap="1" wp14:anchorId="6B81D880" wp14:editId="7F2E5B08">
            <wp:simplePos x="0" y="0"/>
            <wp:positionH relativeFrom="column">
              <wp:posOffset>529590</wp:posOffset>
            </wp:positionH>
            <wp:positionV relativeFrom="paragraph">
              <wp:posOffset>8856345</wp:posOffset>
            </wp:positionV>
            <wp:extent cx="552450" cy="542925"/>
            <wp:effectExtent l="0" t="0" r="0" b="0"/>
            <wp:wrapNone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F5B9E62" wp14:editId="1F52A50C">
            <wp:simplePos x="0" y="0"/>
            <wp:positionH relativeFrom="column">
              <wp:posOffset>-428625</wp:posOffset>
            </wp:positionH>
            <wp:positionV relativeFrom="paragraph">
              <wp:posOffset>8856345</wp:posOffset>
            </wp:positionV>
            <wp:extent cx="915670" cy="539750"/>
            <wp:effectExtent l="0" t="0" r="0" b="0"/>
            <wp:wrapSquare wrapText="bothSides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" cy="5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8D8076B" wp14:editId="2F0DA56D">
                <wp:simplePos x="0" y="0"/>
                <wp:positionH relativeFrom="column">
                  <wp:posOffset>4015740</wp:posOffset>
                </wp:positionH>
                <wp:positionV relativeFrom="paragraph">
                  <wp:posOffset>-95250</wp:posOffset>
                </wp:positionV>
                <wp:extent cx="0" cy="8667750"/>
                <wp:effectExtent l="9525" t="5080" r="9525" b="13970"/>
                <wp:wrapNone/>
                <wp:docPr id="5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67750"/>
                        </a:xfrm>
                        <a:prstGeom prst="line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line w14:anchorId="044A1820" id="Line 7" o:spid="_x0000_s1026" style="position:absolute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6.2pt,-7.5pt" to="316.2pt,6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">
                <v:stroke dashstyle="1 1" endcap="round"/>
              </v:line>
            </w:pict>
          </mc:Fallback>
        </mc:AlternateContent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02A16A6B" wp14:editId="1DC74187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7915910" cy="784860"/>
                <wp:effectExtent l="10160" t="7620" r="8255" b="7620"/>
                <wp:wrapNone/>
                <wp:docPr id="58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5910" cy="78486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369B40DB" id="Rectangle 79" o:spid="_x0000_s1026" style="position:absolute;margin-left:0;margin-top:0;width:623.3pt;height:61.8pt;z-index:251658240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" o:allowincell="f" fillcolor="#4bacc6" strokecolor="#31849b">
                <w10:wrap anchorx="page" anchory="page"/>
              </v:rect>
            </w:pict>
          </mc:Fallback>
        </mc:AlternateContent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057C367C" wp14:editId="52A9050E">
                <wp:simplePos x="0" y="0"/>
                <wp:positionH relativeFrom="page">
                  <wp:posOffset>495300</wp:posOffset>
                </wp:positionH>
                <wp:positionV relativeFrom="page">
                  <wp:posOffset>-261620</wp:posOffset>
                </wp:positionV>
                <wp:extent cx="90805" cy="11203940"/>
                <wp:effectExtent l="9525" t="6985" r="13970" b="9525"/>
                <wp:wrapNone/>
                <wp:docPr id="57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03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8B2EF0F" id="Rectangle 82" o:spid="_x0000_s1026" style="position:absolute;margin-left:39pt;margin-top:-20.6pt;width:7.15pt;height:882.2pt;z-index:251661312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" o:allowincell="f" strokecolor="#31849b">
                <w10:wrap anchorx="page" anchory="page"/>
              </v:rect>
            </w:pict>
          </mc:Fallback>
        </mc:AlternateContent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942DB97" wp14:editId="4E965C5D">
                <wp:simplePos x="0" y="0"/>
                <wp:positionH relativeFrom="page">
                  <wp:posOffset>6974840</wp:posOffset>
                </wp:positionH>
                <wp:positionV relativeFrom="page">
                  <wp:posOffset>-261620</wp:posOffset>
                </wp:positionV>
                <wp:extent cx="90805" cy="11203940"/>
                <wp:effectExtent l="8255" t="6985" r="5715" b="9525"/>
                <wp:wrapNone/>
                <wp:docPr id="56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1203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105000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5C2B6D29" id="Rectangle 81" o:spid="_x0000_s1026" style="position:absolute;margin-left:549.2pt;margin-top:-20.6pt;width:7.15pt;height:882.2pt;z-index:251660288;visibility:visible;mso-wrap-style:square;mso-width-percent:0;mso-height-percent:10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" o:allowincell="f" strokecolor="#31849b">
                <w10:wrap anchorx="page" anchory="page"/>
              </v:rect>
            </w:pict>
          </mc:Fallback>
        </mc:AlternateContent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64EEDE3A" wp14:editId="5B4BD924">
                <wp:simplePos x="0" y="0"/>
                <wp:positionH relativeFrom="page">
                  <wp:posOffset>-182880</wp:posOffset>
                </wp:positionH>
                <wp:positionV relativeFrom="page">
                  <wp:posOffset>5080</wp:posOffset>
                </wp:positionV>
                <wp:extent cx="7916545" cy="784860"/>
                <wp:effectExtent l="5715" t="6985" r="12065" b="8255"/>
                <wp:wrapNone/>
                <wp:docPr id="55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6545" cy="784860"/>
                        </a:xfrm>
                        <a:prstGeom prst="rect">
                          <a:avLst/>
                        </a:prstGeom>
                        <a:solidFill>
                          <a:srgbClr val="4BACC6"/>
                        </a:solidFill>
                        <a:ln w="9525">
                          <a:solidFill>
                            <a:srgbClr val="31849B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105000</wp14:pctWidth>
                </wp14:sizeRelH>
                <wp14:sizeRelV relativeFrom="topMargin">
                  <wp14:pctHeight>90000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6D17C5A9" id="Rectangle 80" o:spid="_x0000_s1026" style="position:absolute;margin-left:-14.4pt;margin-top:.4pt;width:623.35pt;height:61.8pt;z-index:251659264;visibility:visible;mso-wrap-style:square;mso-width-percent:105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" o:allowincell="f" fillcolor="#4bacc6" strokecolor="#31849b">
                <w10:wrap anchorx="page" anchory="page"/>
              </v:rect>
            </w:pict>
          </mc:Fallback>
        </mc:AlternateContent>
      </w:r>
      <w:bookmarkEnd w:id="0"/>
      <w:bookmarkEnd w:id="1"/>
    </w:p>
    <w:p w14:paraId="5E71F6AA" w14:textId="77777777" w:rsidR="00CC4E13" w:rsidRPr="002653F9" w:rsidRDefault="00CC4E13" w:rsidP="00746EAF">
      <w:pPr>
        <w:rPr>
          <w:lang w:val="pt-PT"/>
        </w:rPr>
      </w:pPr>
    </w:p>
    <w:p w14:paraId="5510B75E" w14:textId="77777777" w:rsidR="00CC4E13" w:rsidRPr="002653F9" w:rsidRDefault="00CC4E13">
      <w:pPr>
        <w:rPr>
          <w:lang w:val="pt-PT"/>
        </w:rPr>
      </w:pPr>
    </w:p>
    <w:p w14:paraId="7D57624B" w14:textId="77777777" w:rsidR="00CC4E13" w:rsidRPr="002653F9" w:rsidRDefault="00CC4E13">
      <w:pPr>
        <w:rPr>
          <w:lang w:val="pt-PT"/>
        </w:rPr>
      </w:pPr>
    </w:p>
    <w:p w14:paraId="1C62CC96" w14:textId="77777777" w:rsidR="00CC4E13" w:rsidRPr="002653F9" w:rsidRDefault="00CC4E13">
      <w:pPr>
        <w:rPr>
          <w:lang w:val="pt-PT"/>
        </w:rPr>
      </w:pPr>
    </w:p>
    <w:p w14:paraId="154F5B5B" w14:textId="674EDEB1" w:rsidR="00F33FE4" w:rsidRPr="002653F9" w:rsidRDefault="006D4E5E">
      <w:pPr>
        <w:rPr>
          <w:lang w:val="pt-PT"/>
        </w:rPr>
      </w:pPr>
      <w:bookmarkStart w:id="2" w:name="_Toc43795263"/>
      <w:bookmarkStart w:id="3" w:name="_Toc43795343"/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AD0325D" wp14:editId="1EACD407">
                <wp:simplePos x="0" y="0"/>
                <wp:positionH relativeFrom="column">
                  <wp:posOffset>0</wp:posOffset>
                </wp:positionH>
                <wp:positionV relativeFrom="page">
                  <wp:posOffset>9357360</wp:posOffset>
                </wp:positionV>
                <wp:extent cx="3314700" cy="342900"/>
                <wp:effectExtent l="3810" t="3810" r="0" b="0"/>
                <wp:wrapNone/>
                <wp:docPr id="5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64CC68" w14:textId="04875299" w:rsidR="000A2D14" w:rsidRPr="00A4406A" w:rsidRDefault="000A2D14" w:rsidP="008B75D8">
                            <w:pPr>
                              <w:pStyle w:val="PargrafodaLista"/>
                            </w:pPr>
                            <w:r w:rsidRPr="008B75D8">
                              <w:rPr>
                                <w:lang w:val="pt-PT"/>
                              </w:rPr>
                              <w:fldChar w:fldCharType="begin"/>
                            </w:r>
                            <w:r>
                              <w:rPr>
                                <w:lang w:val="pt-PT"/>
                              </w:rPr>
                              <w:instrText xml:space="preserve"> DATE  \@ "MMMM', 'yyyy"  \* MERGEFORMAT </w:instrText>
                            </w:r>
                            <w:r w:rsidRPr="008B75D8">
                              <w:rPr>
                                <w:lang w:val="pt-PT"/>
                              </w:rPr>
                              <w:fldChar w:fldCharType="separate"/>
                            </w:r>
                            <w:r w:rsidR="003072C7">
                              <w:rPr>
                                <w:noProof/>
                                <w:lang w:val="pt-PT"/>
                              </w:rPr>
                              <w:t xml:space="preserve">junho, </w:t>
                            </w:r>
                            <w:r w:rsidR="003072C7" w:rsidRPr="003072C7">
                              <w:rPr>
                                <w:noProof/>
                                <w:sz w:val="24"/>
                                <w:lang w:val="pt-PT"/>
                              </w:rPr>
                              <w:t>2020</w:t>
                            </w:r>
                            <w:r w:rsidRPr="008B75D8">
                              <w:rPr>
                                <w:sz w:val="24"/>
                                <w:lang w:val="pt-PT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D0325D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0;margin-top:736.8pt;width:261pt;height:2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" filled="f" stroked="f">
                <v:textbox>
                  <w:txbxContent>
                    <w:p w14:paraId="1E64CC68" w14:textId="04875299" w:rsidR="000A2D14" w:rsidRPr="00A4406A" w:rsidRDefault="000A2D14" w:rsidP="008B75D8">
                      <w:pPr>
                        <w:pStyle w:val="PargrafodaLista"/>
                      </w:pPr>
                      <w:r w:rsidRPr="008B75D8">
                        <w:rPr>
                          <w:lang w:val="pt-PT"/>
                        </w:rPr>
                        <w:fldChar w:fldCharType="begin"/>
                      </w:r>
                      <w:r>
                        <w:rPr>
                          <w:lang w:val="pt-PT"/>
                        </w:rPr>
                        <w:instrText xml:space="preserve"> DATE  \@ "MMMM', 'yyyy"  \* MERGEFORMAT </w:instrText>
                      </w:r>
                      <w:r w:rsidRPr="008B75D8">
                        <w:rPr>
                          <w:lang w:val="pt-PT"/>
                        </w:rPr>
                        <w:fldChar w:fldCharType="separate"/>
                      </w:r>
                      <w:r w:rsidR="003072C7">
                        <w:rPr>
                          <w:noProof/>
                          <w:lang w:val="pt-PT"/>
                        </w:rPr>
                        <w:t xml:space="preserve">junho, </w:t>
                      </w:r>
                      <w:r w:rsidR="003072C7" w:rsidRPr="003072C7">
                        <w:rPr>
                          <w:noProof/>
                          <w:sz w:val="24"/>
                          <w:lang w:val="pt-PT"/>
                        </w:rPr>
                        <w:t>2020</w:t>
                      </w:r>
                      <w:r w:rsidRPr="008B75D8">
                        <w:rPr>
                          <w:sz w:val="24"/>
                          <w:lang w:val="pt-PT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028DDD2" wp14:editId="0DB706E6">
                <wp:simplePos x="0" y="0"/>
                <wp:positionH relativeFrom="column">
                  <wp:posOffset>0</wp:posOffset>
                </wp:positionH>
                <wp:positionV relativeFrom="paragraph">
                  <wp:posOffset>4038600</wp:posOffset>
                </wp:positionV>
                <wp:extent cx="6629400" cy="1485900"/>
                <wp:effectExtent l="13335" t="5080" r="5715" b="13970"/>
                <wp:wrapNone/>
                <wp:docPr id="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9400" cy="1485900"/>
                        </a:xfrm>
                        <a:prstGeom prst="rect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rect w14:anchorId="70534901" id="Rectangle 6" o:spid="_x0000_s1026" style="position:absolute;margin-left:0;margin-top:318pt;width:522pt;height:117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" filled="f">
                <v:stroke dashstyle="1 1" endcap="round"/>
              </v:rect>
            </w:pict>
          </mc:Fallback>
        </mc:AlternateContent>
      </w:r>
      <w:bookmarkEnd w:id="2"/>
      <w:bookmarkEnd w:id="3"/>
    </w:p>
    <w:p w14:paraId="207062C4" w14:textId="3048A5D1" w:rsidR="00F33FE4" w:rsidRPr="002653F9" w:rsidRDefault="006D4E5E" w:rsidP="00F33FE4">
      <w:pPr>
        <w:rPr>
          <w:lang w:val="pt-PT"/>
        </w:rPr>
      </w:pPr>
      <w:bookmarkStart w:id="4" w:name="_Toc43795264"/>
      <w:bookmarkStart w:id="5" w:name="_Toc43795344"/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AD2986F" wp14:editId="5186827C">
                <wp:simplePos x="0" y="0"/>
                <wp:positionH relativeFrom="column">
                  <wp:posOffset>0</wp:posOffset>
                </wp:positionH>
                <wp:positionV relativeFrom="paragraph">
                  <wp:posOffset>619125</wp:posOffset>
                </wp:positionV>
                <wp:extent cx="3886200" cy="1495425"/>
                <wp:effectExtent l="3810" t="0" r="0" b="4445"/>
                <wp:wrapNone/>
                <wp:docPr id="5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149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244474" w14:textId="77777777" w:rsidR="000A2D14" w:rsidRDefault="000A2D14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  <w:r w:rsidRPr="00366757">
                              <w:rPr>
                                <w:lang w:val="pt-PT"/>
                              </w:rPr>
                              <w:t>Agrupamento</w:t>
                            </w:r>
                            <w:r w:rsidRPr="00D507F0">
                              <w:rPr>
                                <w:lang w:val="pt-PT"/>
                              </w:rPr>
                              <w:t xml:space="preserve"> </w:t>
                            </w:r>
                            <w:r w:rsidRPr="00366757">
                              <w:rPr>
                                <w:lang w:val="pt-PT"/>
                              </w:rPr>
                              <w:t xml:space="preserve">de Escolas de </w:t>
                            </w:r>
                            <w:r>
                              <w:rPr>
                                <w:rFonts w:cs="Arial"/>
                                <w:lang w:val="pt-PT"/>
                              </w:rPr>
                              <w:t>Padre Benjamim Salgado</w:t>
                            </w:r>
                          </w:p>
                          <w:p w14:paraId="4162CFD6" w14:textId="394270C6" w:rsidR="000A2D14" w:rsidRPr="00D73909" w:rsidRDefault="000A2D14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  <w:r w:rsidRPr="00D73909">
                              <w:rPr>
                                <w:rFonts w:cs="Arial"/>
                                <w:lang w:val="pt-PT"/>
                              </w:rPr>
                              <w:t xml:space="preserve">Curso Profissional </w:t>
                            </w:r>
                            <w:r w:rsidRPr="008B75D8">
                              <w:rPr>
                                <w:lang w:val="pt-PT"/>
                              </w:rPr>
                              <w:t xml:space="preserve">Técnico </w:t>
                            </w:r>
                            <w:r>
                              <w:rPr>
                                <w:rFonts w:cs="Arial"/>
                                <w:lang w:val="pt-PT"/>
                              </w:rPr>
                              <w:t xml:space="preserve">de </w:t>
                            </w:r>
                            <w:r w:rsidRPr="00962E66">
                              <w:rPr>
                                <w:lang w:val="pt-PT"/>
                              </w:rPr>
                              <w:t xml:space="preserve">Gestão e Programação </w:t>
                            </w:r>
                            <w:r w:rsidRPr="00D73909">
                              <w:rPr>
                                <w:rFonts w:cs="Arial"/>
                                <w:lang w:val="pt-PT"/>
                              </w:rPr>
                              <w:t>de</w:t>
                            </w:r>
                            <w:r w:rsidRPr="00962E66">
                              <w:rPr>
                                <w:lang w:val="pt-PT"/>
                              </w:rPr>
                              <w:t xml:space="preserve"> Sistemas</w:t>
                            </w:r>
                            <w:r w:rsidRPr="00D73909">
                              <w:rPr>
                                <w:rFonts w:cs="Arial"/>
                                <w:lang w:val="pt-PT"/>
                              </w:rPr>
                              <w:t xml:space="preserve"> Informátic</w:t>
                            </w:r>
                            <w:r w:rsidRPr="00962E66">
                              <w:rPr>
                                <w:lang w:val="pt-PT"/>
                              </w:rPr>
                              <w:t>os</w:t>
                            </w:r>
                          </w:p>
                          <w:p w14:paraId="06CC1957" w14:textId="77777777" w:rsidR="000A2D14" w:rsidRPr="008521CD" w:rsidRDefault="000A2D14">
                            <w:pPr>
                              <w:rPr>
                                <w:lang w:val="pt-PT"/>
                              </w:rPr>
                            </w:pPr>
                          </w:p>
                          <w:p w14:paraId="5EF4D4DA" w14:textId="77777777" w:rsidR="000A2D14" w:rsidRDefault="000A2D14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</w:p>
                          <w:p w14:paraId="71969C83" w14:textId="77777777" w:rsidR="000A2D14" w:rsidRDefault="000A2D14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  <w:fldChar w:fldCharType="begin"/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  <w:instrText xml:space="preserve"> MACROBUTTON  ActualizarCampos Prova de Aptidão Profissional </w:instrTex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  <w:fldChar w:fldCharType="end"/>
                            </w:r>
                          </w:p>
                          <w:p w14:paraId="39FF4E51" w14:textId="77777777" w:rsidR="000A2D14" w:rsidRDefault="000A2D14">
                            <w:pPr>
                              <w:rPr>
                                <w:rFonts w:cs="Arial"/>
                                <w:lang w:val="pt-PT"/>
                              </w:rPr>
                            </w:pPr>
                            <w:r>
                              <w:t>2019/2020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2986F" id="Text Box 8" o:spid="_x0000_s1027" type="#_x0000_t202" style="position:absolute;left:0;text-align:left;margin-left:0;margin-top:48.75pt;width:306pt;height:117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y6ouQ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" filled="f" stroked="f">
                <v:textbox>
                  <w:txbxContent>
                    <w:p w14:paraId="23244474" w14:textId="77777777" w:rsidR="000A2D14" w:rsidRDefault="000A2D14">
                      <w:pPr>
                        <w:rPr>
                          <w:rFonts w:cs="Arial"/>
                          <w:lang w:val="pt-PT"/>
                        </w:rPr>
                      </w:pPr>
                      <w:r w:rsidRPr="00366757">
                        <w:rPr>
                          <w:lang w:val="pt-PT"/>
                        </w:rPr>
                        <w:t>Agrupamento</w:t>
                      </w:r>
                      <w:r w:rsidRPr="00D507F0">
                        <w:rPr>
                          <w:lang w:val="pt-PT"/>
                        </w:rPr>
                        <w:t xml:space="preserve"> </w:t>
                      </w:r>
                      <w:r w:rsidRPr="00366757">
                        <w:rPr>
                          <w:lang w:val="pt-PT"/>
                        </w:rPr>
                        <w:t xml:space="preserve">de Escolas de </w:t>
                      </w:r>
                      <w:r>
                        <w:rPr>
                          <w:rFonts w:cs="Arial"/>
                          <w:lang w:val="pt-PT"/>
                        </w:rPr>
                        <w:t>Padre Benjamim Salgado</w:t>
                      </w:r>
                    </w:p>
                    <w:p w14:paraId="4162CFD6" w14:textId="394270C6" w:rsidR="000A2D14" w:rsidRPr="00D73909" w:rsidRDefault="000A2D14">
                      <w:pPr>
                        <w:rPr>
                          <w:rFonts w:cs="Arial"/>
                          <w:lang w:val="pt-PT"/>
                        </w:rPr>
                      </w:pPr>
                      <w:r w:rsidRPr="00D73909">
                        <w:rPr>
                          <w:rFonts w:cs="Arial"/>
                          <w:lang w:val="pt-PT"/>
                        </w:rPr>
                        <w:t xml:space="preserve">Curso Profissional </w:t>
                      </w:r>
                      <w:r w:rsidRPr="008B75D8">
                        <w:rPr>
                          <w:lang w:val="pt-PT"/>
                        </w:rPr>
                        <w:t xml:space="preserve">Técnico </w:t>
                      </w:r>
                      <w:r>
                        <w:rPr>
                          <w:rFonts w:cs="Arial"/>
                          <w:lang w:val="pt-PT"/>
                        </w:rPr>
                        <w:t xml:space="preserve">de </w:t>
                      </w:r>
                      <w:r w:rsidRPr="00962E66">
                        <w:rPr>
                          <w:lang w:val="pt-PT"/>
                        </w:rPr>
                        <w:t xml:space="preserve">Gestão e Programação </w:t>
                      </w:r>
                      <w:r w:rsidRPr="00D73909">
                        <w:rPr>
                          <w:rFonts w:cs="Arial"/>
                          <w:lang w:val="pt-PT"/>
                        </w:rPr>
                        <w:t>de</w:t>
                      </w:r>
                      <w:r w:rsidRPr="00962E66">
                        <w:rPr>
                          <w:lang w:val="pt-PT"/>
                        </w:rPr>
                        <w:t xml:space="preserve"> Sistemas</w:t>
                      </w:r>
                      <w:r w:rsidRPr="00D73909">
                        <w:rPr>
                          <w:rFonts w:cs="Arial"/>
                          <w:lang w:val="pt-PT"/>
                        </w:rPr>
                        <w:t xml:space="preserve"> Informátic</w:t>
                      </w:r>
                      <w:r w:rsidRPr="00962E66">
                        <w:rPr>
                          <w:lang w:val="pt-PT"/>
                        </w:rPr>
                        <w:t>os</w:t>
                      </w:r>
                    </w:p>
                    <w:p w14:paraId="06CC1957" w14:textId="77777777" w:rsidR="000A2D14" w:rsidRPr="008521CD" w:rsidRDefault="000A2D14">
                      <w:pPr>
                        <w:rPr>
                          <w:lang w:val="pt-PT"/>
                        </w:rPr>
                      </w:pPr>
                    </w:p>
                    <w:p w14:paraId="5EF4D4DA" w14:textId="77777777" w:rsidR="000A2D14" w:rsidRDefault="000A2D14">
                      <w:pPr>
                        <w:rPr>
                          <w:rFonts w:cs="Arial"/>
                          <w:lang w:val="pt-PT"/>
                        </w:rPr>
                      </w:pPr>
                    </w:p>
                    <w:p w14:paraId="71969C83" w14:textId="77777777" w:rsidR="000A2D14" w:rsidRDefault="000A2D14">
                      <w:pP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  <w:fldChar w:fldCharType="begin"/>
                      </w:r>
                      <w: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  <w:instrText xml:space="preserve"> MACROBUTTON  ActualizarCampos Prova de Aptidão Profissional </w:instrText>
                      </w:r>
                      <w: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  <w:fldChar w:fldCharType="end"/>
                      </w:r>
                    </w:p>
                    <w:p w14:paraId="39FF4E51" w14:textId="77777777" w:rsidR="000A2D14" w:rsidRDefault="000A2D14">
                      <w:pPr>
                        <w:rPr>
                          <w:rFonts w:cs="Arial"/>
                          <w:lang w:val="pt-PT"/>
                        </w:rPr>
                      </w:pPr>
                      <w:r>
                        <w:t>2019/2020</w:t>
                      </w:r>
                    </w:p>
                  </w:txbxContent>
                </v:textbox>
              </v:shape>
            </w:pict>
          </mc:Fallback>
        </mc:AlternateContent>
      </w:r>
      <w:bookmarkEnd w:id="4"/>
      <w:bookmarkEnd w:id="5"/>
    </w:p>
    <w:p w14:paraId="1289AF3B" w14:textId="77777777" w:rsidR="00F33FE4" w:rsidRPr="002653F9" w:rsidRDefault="00F33FE4" w:rsidP="00F33FE4">
      <w:pPr>
        <w:rPr>
          <w:lang w:val="pt-PT"/>
        </w:rPr>
      </w:pPr>
    </w:p>
    <w:p w14:paraId="47141C7C" w14:textId="77777777" w:rsidR="00F33FE4" w:rsidRPr="002653F9" w:rsidRDefault="00F33FE4" w:rsidP="00F33FE4">
      <w:pPr>
        <w:rPr>
          <w:lang w:val="pt-PT"/>
        </w:rPr>
      </w:pPr>
    </w:p>
    <w:p w14:paraId="6995A7C5" w14:textId="77777777" w:rsidR="00F33FE4" w:rsidRPr="002653F9" w:rsidRDefault="00F33FE4" w:rsidP="00F33FE4">
      <w:pPr>
        <w:rPr>
          <w:lang w:val="pt-PT"/>
        </w:rPr>
      </w:pPr>
    </w:p>
    <w:p w14:paraId="2D5231E5" w14:textId="77777777" w:rsidR="00F33FE4" w:rsidRPr="002653F9" w:rsidRDefault="00F33FE4" w:rsidP="00F33FE4">
      <w:pPr>
        <w:rPr>
          <w:lang w:val="pt-PT"/>
        </w:rPr>
      </w:pPr>
    </w:p>
    <w:p w14:paraId="4550E54C" w14:textId="77777777" w:rsidR="00F33FE4" w:rsidRPr="002653F9" w:rsidRDefault="00F33FE4" w:rsidP="00F33FE4">
      <w:pPr>
        <w:rPr>
          <w:lang w:val="pt-PT"/>
        </w:rPr>
      </w:pPr>
    </w:p>
    <w:p w14:paraId="4B797CE9" w14:textId="77777777" w:rsidR="00F33FE4" w:rsidRPr="002653F9" w:rsidRDefault="00F33FE4" w:rsidP="00F33FE4">
      <w:pPr>
        <w:rPr>
          <w:lang w:val="pt-PT"/>
        </w:rPr>
      </w:pPr>
    </w:p>
    <w:p w14:paraId="0EB9CA7E" w14:textId="77777777" w:rsidR="00F33FE4" w:rsidRPr="002653F9" w:rsidRDefault="00F33FE4" w:rsidP="00F33FE4">
      <w:pPr>
        <w:rPr>
          <w:lang w:val="pt-PT"/>
        </w:rPr>
      </w:pPr>
    </w:p>
    <w:p w14:paraId="089A0112" w14:textId="77777777" w:rsidR="00F33FE4" w:rsidRPr="002653F9" w:rsidRDefault="00F33FE4" w:rsidP="00F33FE4">
      <w:pPr>
        <w:rPr>
          <w:lang w:val="pt-PT"/>
        </w:rPr>
      </w:pPr>
    </w:p>
    <w:p w14:paraId="1727B2FC" w14:textId="77777777" w:rsidR="00F33FE4" w:rsidRPr="002653F9" w:rsidRDefault="00F33FE4" w:rsidP="00F33FE4">
      <w:pPr>
        <w:rPr>
          <w:lang w:val="pt-PT"/>
        </w:rPr>
      </w:pPr>
    </w:p>
    <w:p w14:paraId="690A1DCC" w14:textId="77777777" w:rsidR="00F33FE4" w:rsidRPr="002653F9" w:rsidRDefault="00F33FE4" w:rsidP="00F33FE4">
      <w:pPr>
        <w:rPr>
          <w:lang w:val="pt-PT"/>
        </w:rPr>
      </w:pPr>
    </w:p>
    <w:p w14:paraId="44261A6A" w14:textId="77777777" w:rsidR="00F33FE4" w:rsidRPr="002653F9" w:rsidRDefault="00F33FE4" w:rsidP="00F33FE4">
      <w:pPr>
        <w:rPr>
          <w:lang w:val="pt-PT"/>
        </w:rPr>
      </w:pPr>
    </w:p>
    <w:p w14:paraId="04D01F4A" w14:textId="77777777" w:rsidR="00F33FE4" w:rsidRPr="002653F9" w:rsidRDefault="00F33FE4" w:rsidP="00F33FE4">
      <w:pPr>
        <w:rPr>
          <w:lang w:val="pt-PT"/>
        </w:rPr>
      </w:pPr>
    </w:p>
    <w:p w14:paraId="3F4D1800" w14:textId="77777777" w:rsidR="00F33FE4" w:rsidRPr="002653F9" w:rsidRDefault="00F33FE4">
      <w:pPr>
        <w:rPr>
          <w:lang w:val="pt-PT"/>
        </w:rPr>
      </w:pPr>
    </w:p>
    <w:p w14:paraId="0B9E81BC" w14:textId="77777777" w:rsidR="00F33FE4" w:rsidRPr="002653F9" w:rsidRDefault="00F33FE4">
      <w:pPr>
        <w:rPr>
          <w:lang w:val="pt-PT"/>
        </w:rPr>
      </w:pPr>
    </w:p>
    <w:p w14:paraId="5AE3B295" w14:textId="77777777" w:rsidR="00F33FE4" w:rsidRPr="002653F9" w:rsidRDefault="00F33FE4" w:rsidP="00F33FE4">
      <w:pPr>
        <w:tabs>
          <w:tab w:val="left" w:pos="3390"/>
        </w:tabs>
        <w:rPr>
          <w:lang w:val="pt-PT"/>
        </w:rPr>
      </w:pPr>
      <w:r w:rsidRPr="002653F9">
        <w:rPr>
          <w:lang w:val="pt-PT"/>
        </w:rPr>
        <w:tab/>
      </w:r>
    </w:p>
    <w:p w14:paraId="6C46DB30" w14:textId="77777777" w:rsidR="00F33FE4" w:rsidRPr="002653F9" w:rsidRDefault="00F33FE4" w:rsidP="00F33FE4">
      <w:pPr>
        <w:tabs>
          <w:tab w:val="left" w:pos="3390"/>
        </w:tabs>
        <w:rPr>
          <w:lang w:val="pt-PT"/>
        </w:rPr>
      </w:pPr>
    </w:p>
    <w:p w14:paraId="7553B134" w14:textId="3BB4506C" w:rsidR="005234AA" w:rsidRPr="002653F9" w:rsidRDefault="006D4E5E">
      <w:pPr>
        <w:rPr>
          <w:lang w:val="pt-PT"/>
        </w:rPr>
      </w:pPr>
      <w:bookmarkStart w:id="6" w:name="_Toc43795269"/>
      <w:bookmarkStart w:id="7" w:name="_Toc43795349"/>
      <w:r>
        <w:rPr>
          <w:noProof/>
        </w:rPr>
        <w:drawing>
          <wp:anchor distT="0" distB="0" distL="114300" distR="114300" simplePos="0" relativeHeight="251663360" behindDoc="0" locked="0" layoutInCell="1" allowOverlap="1" wp14:anchorId="1C2E9752" wp14:editId="228AA3A2">
            <wp:simplePos x="0" y="0"/>
            <wp:positionH relativeFrom="column">
              <wp:posOffset>4473575</wp:posOffset>
            </wp:positionH>
            <wp:positionV relativeFrom="paragraph">
              <wp:posOffset>133350</wp:posOffset>
            </wp:positionV>
            <wp:extent cx="1021080" cy="1403985"/>
            <wp:effectExtent l="0" t="0" r="0" b="0"/>
            <wp:wrapSquare wrapText="bothSides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403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26FD2B8" wp14:editId="23218030">
            <wp:simplePos x="0" y="0"/>
            <wp:positionH relativeFrom="column">
              <wp:posOffset>1520190</wp:posOffset>
            </wp:positionH>
            <wp:positionV relativeFrom="paragraph">
              <wp:posOffset>3557270</wp:posOffset>
            </wp:positionV>
            <wp:extent cx="4324350" cy="800100"/>
            <wp:effectExtent l="19050" t="19050" r="0" b="0"/>
            <wp:wrapNone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00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336699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6F3C3F2" wp14:editId="5AA0506B">
                <wp:simplePos x="0" y="0"/>
                <wp:positionH relativeFrom="column">
                  <wp:posOffset>0</wp:posOffset>
                </wp:positionH>
                <wp:positionV relativeFrom="page">
                  <wp:posOffset>7748270</wp:posOffset>
                </wp:positionV>
                <wp:extent cx="3314700" cy="1267460"/>
                <wp:effectExtent l="3810" t="4445" r="0" b="4445"/>
                <wp:wrapNone/>
                <wp:docPr id="5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1267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1F253C" w14:textId="77777777" w:rsidR="000A2D14" w:rsidRDefault="000A2D14" w:rsidP="00DB3232">
                            <w:bookmarkStart w:id="8" w:name="Autores"/>
                          </w:p>
                          <w:bookmarkEnd w:id="8"/>
                          <w:p w14:paraId="02E45DC5" w14:textId="77777777" w:rsidR="000A2D14" w:rsidRDefault="000A2D14" w:rsidP="005B7172">
                            <w:pPr>
                              <w:pStyle w:val="Autores"/>
                            </w:pPr>
                          </w:p>
                          <w:p w14:paraId="0DEE026C" w14:textId="77777777" w:rsidR="000A2D14" w:rsidRPr="008B75D8" w:rsidRDefault="000A2D14" w:rsidP="008B75D8">
                            <w:pPr>
                              <w:pStyle w:val="PargrafodaLista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r w:rsidRPr="008B75D8">
                              <w:rPr>
                                <w:b/>
                                <w:bCs/>
                                <w:sz w:val="24"/>
                              </w:rPr>
                              <w:t>Xavier Alves Monteiro 3ºJ Nº21</w:t>
                            </w:r>
                          </w:p>
                          <w:p w14:paraId="7EDF9105" w14:textId="77777777" w:rsidR="000A2D14" w:rsidRPr="005B7172" w:rsidRDefault="000A2D14" w:rsidP="00335059">
                            <w:pPr>
                              <w:rPr>
                                <w:lang w:val="pt-PT"/>
                              </w:rPr>
                            </w:pPr>
                          </w:p>
                          <w:p w14:paraId="61CB6EF7" w14:textId="77777777" w:rsidR="000A2D14" w:rsidRDefault="000A2D14" w:rsidP="00335059">
                            <w:pPr>
                              <w:pStyle w:val="Autores"/>
                            </w:pPr>
                          </w:p>
                          <w:p w14:paraId="546CE733" w14:textId="77777777" w:rsidR="000A2D14" w:rsidRPr="005B7172" w:rsidRDefault="000A2D14" w:rsidP="00DB3232">
                            <w:pPr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3C3F2" id="Text Box 10" o:spid="_x0000_s1028" type="#_x0000_t202" style="position:absolute;left:0;text-align:left;margin-left:0;margin-top:610.1pt;width:261pt;height:99.8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" filled="f" stroked="f">
                <v:textbox>
                  <w:txbxContent>
                    <w:p w14:paraId="611F253C" w14:textId="77777777" w:rsidR="000A2D14" w:rsidRDefault="000A2D14" w:rsidP="00DB3232">
                      <w:bookmarkStart w:id="9" w:name="Autores"/>
                    </w:p>
                    <w:bookmarkEnd w:id="9"/>
                    <w:p w14:paraId="02E45DC5" w14:textId="77777777" w:rsidR="000A2D14" w:rsidRDefault="000A2D14" w:rsidP="005B7172">
                      <w:pPr>
                        <w:pStyle w:val="Autores"/>
                      </w:pPr>
                    </w:p>
                    <w:p w14:paraId="0DEE026C" w14:textId="77777777" w:rsidR="000A2D14" w:rsidRPr="008B75D8" w:rsidRDefault="000A2D14" w:rsidP="008B75D8">
                      <w:pPr>
                        <w:pStyle w:val="PargrafodaLista"/>
                        <w:rPr>
                          <w:b/>
                          <w:bCs/>
                          <w:sz w:val="24"/>
                        </w:rPr>
                      </w:pPr>
                      <w:r w:rsidRPr="008B75D8">
                        <w:rPr>
                          <w:b/>
                          <w:bCs/>
                          <w:sz w:val="24"/>
                        </w:rPr>
                        <w:t>Xavier Alves Monteiro 3ºJ Nº21</w:t>
                      </w:r>
                    </w:p>
                    <w:p w14:paraId="7EDF9105" w14:textId="77777777" w:rsidR="000A2D14" w:rsidRPr="005B7172" w:rsidRDefault="000A2D14" w:rsidP="00335059">
                      <w:pPr>
                        <w:rPr>
                          <w:lang w:val="pt-PT"/>
                        </w:rPr>
                      </w:pPr>
                    </w:p>
                    <w:p w14:paraId="61CB6EF7" w14:textId="77777777" w:rsidR="000A2D14" w:rsidRDefault="000A2D14" w:rsidP="00335059">
                      <w:pPr>
                        <w:pStyle w:val="Autores"/>
                      </w:pPr>
                    </w:p>
                    <w:p w14:paraId="546CE733" w14:textId="77777777" w:rsidR="000A2D14" w:rsidRPr="005B7172" w:rsidRDefault="000A2D14" w:rsidP="00DB3232">
                      <w:pPr>
                        <w:rPr>
                          <w:lang w:val="pt-PT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0B0F25B" wp14:editId="1EA29F3B">
                <wp:simplePos x="0" y="0"/>
                <wp:positionH relativeFrom="column">
                  <wp:posOffset>0</wp:posOffset>
                </wp:positionH>
                <wp:positionV relativeFrom="page">
                  <wp:posOffset>6043930</wp:posOffset>
                </wp:positionV>
                <wp:extent cx="4343400" cy="1371600"/>
                <wp:effectExtent l="3810" t="0" r="0" b="4445"/>
                <wp:wrapNone/>
                <wp:docPr id="5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77D3DD" w14:textId="77777777" w:rsidR="000A2D14" w:rsidRDefault="000A2D14" w:rsidP="00DB3232">
                            <w:bookmarkStart w:id="10" w:name="Titulo"/>
                          </w:p>
                          <w:bookmarkEnd w:id="10"/>
                          <w:p w14:paraId="1B0782A7" w14:textId="055BAC21" w:rsidR="000A2D14" w:rsidRPr="00DB3232" w:rsidRDefault="000A2D14" w:rsidP="008B75D8">
                            <w:pPr>
                              <w:pStyle w:val="PargrafodaLista"/>
                              <w:rPr>
                                <w:lang w:val="pt-PT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6E82A4" wp14:editId="2F590683">
                                  <wp:extent cx="2446020" cy="1104900"/>
                                  <wp:effectExtent l="0" t="0" r="0" b="0"/>
                                  <wp:docPr id="31" name="Imagem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46020" cy="1104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B0F25B" id="Text Box 9" o:spid="_x0000_s1029" type="#_x0000_t202" style="position:absolute;left:0;text-align:left;margin-left:0;margin-top:475.9pt;width:342pt;height:108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" filled="f" stroked="f">
                <v:textbox>
                  <w:txbxContent>
                    <w:p w14:paraId="0777D3DD" w14:textId="77777777" w:rsidR="000A2D14" w:rsidRDefault="000A2D14" w:rsidP="00DB3232">
                      <w:bookmarkStart w:id="11" w:name="Titulo"/>
                    </w:p>
                    <w:bookmarkEnd w:id="11"/>
                    <w:p w14:paraId="1B0782A7" w14:textId="055BAC21" w:rsidR="000A2D14" w:rsidRPr="00DB3232" w:rsidRDefault="000A2D14" w:rsidP="008B75D8">
                      <w:pPr>
                        <w:pStyle w:val="PargrafodaLista"/>
                        <w:rPr>
                          <w:lang w:val="pt-PT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6E82A4" wp14:editId="2F590683">
                            <wp:extent cx="2446020" cy="1104900"/>
                            <wp:effectExtent l="0" t="0" r="0" b="0"/>
                            <wp:docPr id="31" name="Imagem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46020" cy="1104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bookmarkEnd w:id="6"/>
      <w:bookmarkEnd w:id="7"/>
      <w:r w:rsidR="00CC4E13" w:rsidRPr="002653F9">
        <w:rPr>
          <w:lang w:val="pt-PT"/>
        </w:rPr>
        <w:br w:type="page"/>
      </w:r>
    </w:p>
    <w:tbl>
      <w:tblPr>
        <w:tblW w:w="0" w:type="auto"/>
        <w:jc w:val="right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2088"/>
        <w:gridCol w:w="4536"/>
      </w:tblGrid>
      <w:tr w:rsidR="005234AA" w:rsidRPr="002653F9" w14:paraId="4D5CDECB" w14:textId="77777777">
        <w:trPr>
          <w:jc w:val="right"/>
        </w:trPr>
        <w:tc>
          <w:tcPr>
            <w:tcW w:w="2088" w:type="dxa"/>
          </w:tcPr>
          <w:p w14:paraId="26C1FFF8" w14:textId="29B33064" w:rsidR="005234AA" w:rsidRPr="002653F9" w:rsidRDefault="005234AA" w:rsidP="00CC4E13">
            <w:pPr>
              <w:rPr>
                <w:rFonts w:cs="Arial"/>
                <w:lang w:val="pt-PT"/>
              </w:rPr>
            </w:pPr>
            <w:r w:rsidRPr="002653F9">
              <w:rPr>
                <w:rFonts w:cs="Arial"/>
                <w:lang w:val="pt-PT"/>
              </w:rPr>
              <w:lastRenderedPageBreak/>
              <w:t>Data de Receção</w:t>
            </w:r>
          </w:p>
        </w:tc>
        <w:tc>
          <w:tcPr>
            <w:tcW w:w="4536" w:type="dxa"/>
          </w:tcPr>
          <w:p w14:paraId="7B858C1B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</w:tc>
      </w:tr>
      <w:tr w:rsidR="005234AA" w:rsidRPr="002653F9" w14:paraId="370E92DF" w14:textId="77777777">
        <w:trPr>
          <w:jc w:val="right"/>
        </w:trPr>
        <w:tc>
          <w:tcPr>
            <w:tcW w:w="2088" w:type="dxa"/>
          </w:tcPr>
          <w:p w14:paraId="7EDBFCAA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  <w:r w:rsidRPr="002653F9">
              <w:rPr>
                <w:rFonts w:cs="Arial"/>
                <w:lang w:val="pt-PT"/>
              </w:rPr>
              <w:t>Responsável</w:t>
            </w:r>
          </w:p>
        </w:tc>
        <w:tc>
          <w:tcPr>
            <w:tcW w:w="4536" w:type="dxa"/>
          </w:tcPr>
          <w:p w14:paraId="58790DAD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</w:tc>
      </w:tr>
      <w:tr w:rsidR="005234AA" w:rsidRPr="002653F9" w14:paraId="07976DF3" w14:textId="77777777">
        <w:trPr>
          <w:jc w:val="right"/>
        </w:trPr>
        <w:tc>
          <w:tcPr>
            <w:tcW w:w="2088" w:type="dxa"/>
          </w:tcPr>
          <w:p w14:paraId="45253380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  <w:r w:rsidRPr="002653F9">
              <w:rPr>
                <w:rFonts w:cs="Arial"/>
                <w:lang w:val="pt-PT"/>
              </w:rPr>
              <w:t>Avaliação</w:t>
            </w:r>
          </w:p>
        </w:tc>
        <w:tc>
          <w:tcPr>
            <w:tcW w:w="4536" w:type="dxa"/>
          </w:tcPr>
          <w:p w14:paraId="3F35A212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</w:tc>
      </w:tr>
      <w:tr w:rsidR="005234AA" w:rsidRPr="002653F9" w14:paraId="08A59B78" w14:textId="77777777">
        <w:trPr>
          <w:jc w:val="right"/>
        </w:trPr>
        <w:tc>
          <w:tcPr>
            <w:tcW w:w="2088" w:type="dxa"/>
          </w:tcPr>
          <w:p w14:paraId="5761BBD9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  <w:r w:rsidRPr="002653F9">
              <w:rPr>
                <w:rFonts w:cs="Arial"/>
                <w:lang w:val="pt-PT"/>
              </w:rPr>
              <w:t>Observações</w:t>
            </w:r>
          </w:p>
          <w:p w14:paraId="5B7052FD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  <w:p w14:paraId="7F2CA7F8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  <w:p w14:paraId="6F34E328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  <w:p w14:paraId="5AFB5E5B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</w:tc>
        <w:tc>
          <w:tcPr>
            <w:tcW w:w="4536" w:type="dxa"/>
          </w:tcPr>
          <w:p w14:paraId="785FA764" w14:textId="77777777" w:rsidR="005234AA" w:rsidRPr="002653F9" w:rsidRDefault="005234AA" w:rsidP="00CC4E13">
            <w:pPr>
              <w:rPr>
                <w:rFonts w:cs="Arial"/>
                <w:lang w:val="pt-PT"/>
              </w:rPr>
            </w:pPr>
          </w:p>
        </w:tc>
      </w:tr>
    </w:tbl>
    <w:p w14:paraId="544A130C" w14:textId="77777777" w:rsidR="00CC4E13" w:rsidRPr="002653F9" w:rsidRDefault="00CC4E13">
      <w:pPr>
        <w:rPr>
          <w:lang w:val="pt-PT"/>
        </w:rPr>
      </w:pPr>
    </w:p>
    <w:p w14:paraId="38C9A600" w14:textId="77777777" w:rsidR="00CC4E13" w:rsidRPr="002653F9" w:rsidRDefault="00CC4E13">
      <w:pPr>
        <w:rPr>
          <w:lang w:val="pt-PT"/>
        </w:rPr>
      </w:pPr>
    </w:p>
    <w:p w14:paraId="2AF22465" w14:textId="77777777" w:rsidR="00CC4E13" w:rsidRPr="002653F9" w:rsidRDefault="00CC4E13">
      <w:pPr>
        <w:rPr>
          <w:lang w:val="pt-PT"/>
        </w:rPr>
      </w:pPr>
    </w:p>
    <w:p w14:paraId="266AFABA" w14:textId="6B2878E8" w:rsidR="00CC4E13" w:rsidRPr="002653F9" w:rsidRDefault="00CC4E13">
      <w:pPr>
        <w:rPr>
          <w:lang w:val="pt-PT"/>
        </w:rPr>
      </w:pPr>
    </w:p>
    <w:p w14:paraId="712188B6" w14:textId="77777777" w:rsidR="00CC4E13" w:rsidRPr="002653F9" w:rsidRDefault="00CC4E13">
      <w:pPr>
        <w:rPr>
          <w:lang w:val="pt-PT"/>
        </w:rPr>
      </w:pPr>
    </w:p>
    <w:p w14:paraId="2E869179" w14:textId="77777777" w:rsidR="00CC4E13" w:rsidRPr="002653F9" w:rsidRDefault="00CC4E13">
      <w:pPr>
        <w:rPr>
          <w:lang w:val="pt-PT"/>
        </w:rPr>
      </w:pPr>
    </w:p>
    <w:p w14:paraId="7B87A366" w14:textId="77777777" w:rsidR="00CC4E13" w:rsidRPr="002653F9" w:rsidRDefault="00CC4E13">
      <w:pPr>
        <w:rPr>
          <w:rFonts w:cs="Arial"/>
          <w:lang w:val="pt-PT"/>
        </w:rPr>
      </w:pPr>
    </w:p>
    <w:p w14:paraId="1D947518" w14:textId="77777777" w:rsidR="00CC4E13" w:rsidRPr="002653F9" w:rsidRDefault="00CC4E13">
      <w:pPr>
        <w:rPr>
          <w:rFonts w:cs="Arial"/>
          <w:lang w:val="pt-PT"/>
        </w:rPr>
      </w:pPr>
    </w:p>
    <w:p w14:paraId="635CE911" w14:textId="77777777" w:rsidR="00CC4E13" w:rsidRPr="002653F9" w:rsidRDefault="00CC4E13">
      <w:pPr>
        <w:rPr>
          <w:rFonts w:cs="Arial"/>
          <w:lang w:val="pt-PT"/>
        </w:rPr>
      </w:pPr>
    </w:p>
    <w:p w14:paraId="7E6618B9" w14:textId="77777777" w:rsidR="00CC4E13" w:rsidRPr="002653F9" w:rsidRDefault="00CC4E13">
      <w:pPr>
        <w:rPr>
          <w:rFonts w:cs="Arial"/>
          <w:lang w:val="pt-PT"/>
        </w:rPr>
      </w:pPr>
    </w:p>
    <w:p w14:paraId="2DCF7276" w14:textId="77777777" w:rsidR="00CC4E13" w:rsidRPr="002653F9" w:rsidRDefault="00CC4E13">
      <w:pPr>
        <w:rPr>
          <w:rFonts w:cs="Arial"/>
          <w:lang w:val="pt-PT"/>
        </w:rPr>
      </w:pPr>
    </w:p>
    <w:p w14:paraId="0A66D916" w14:textId="77777777" w:rsidR="00CC4E13" w:rsidRPr="002653F9" w:rsidRDefault="00CC4E13">
      <w:pPr>
        <w:rPr>
          <w:rFonts w:cs="Arial"/>
          <w:lang w:val="pt-PT"/>
        </w:rPr>
      </w:pPr>
    </w:p>
    <w:p w14:paraId="26A2C7A8" w14:textId="77777777" w:rsidR="00CC4E13" w:rsidRPr="002653F9" w:rsidRDefault="00CC4E13">
      <w:pPr>
        <w:rPr>
          <w:rFonts w:cs="Arial"/>
          <w:lang w:val="pt-PT"/>
        </w:rPr>
      </w:pPr>
    </w:p>
    <w:p w14:paraId="4DD24761" w14:textId="77777777" w:rsidR="00CC4E13" w:rsidRPr="002653F9" w:rsidRDefault="00CC4E13">
      <w:pPr>
        <w:rPr>
          <w:rFonts w:cs="Arial"/>
          <w:lang w:val="pt-PT"/>
        </w:rPr>
      </w:pPr>
    </w:p>
    <w:p w14:paraId="17093BCB" w14:textId="77777777" w:rsidR="00CC4E13" w:rsidRPr="002653F9" w:rsidRDefault="00CC4E13">
      <w:pPr>
        <w:rPr>
          <w:rFonts w:cs="Arial"/>
          <w:lang w:val="pt-PT"/>
        </w:rPr>
      </w:pPr>
    </w:p>
    <w:p w14:paraId="58478F45" w14:textId="047D910C" w:rsidR="00CC4E13" w:rsidRPr="002653F9" w:rsidRDefault="006D4E5E">
      <w:pPr>
        <w:rPr>
          <w:rFonts w:cs="Arial"/>
          <w:lang w:val="pt-PT"/>
        </w:rPr>
      </w:pPr>
      <w:bookmarkStart w:id="12" w:name="_Toc43795275"/>
      <w:bookmarkStart w:id="13" w:name="_Toc43795355"/>
      <w:r w:rsidRPr="008B75D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F3C3F2" wp14:editId="665FCE63">
                <wp:simplePos x="0" y="0"/>
                <wp:positionH relativeFrom="column">
                  <wp:posOffset>114300</wp:posOffset>
                </wp:positionH>
                <wp:positionV relativeFrom="page">
                  <wp:posOffset>6285230</wp:posOffset>
                </wp:positionV>
                <wp:extent cx="3314700" cy="1267460"/>
                <wp:effectExtent l="3810" t="0" r="0" b="635"/>
                <wp:wrapNone/>
                <wp:docPr id="49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1267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C50BD5" w14:textId="77777777" w:rsidR="000A2D14" w:rsidRDefault="000A2D14" w:rsidP="008B75D8"/>
                          <w:p w14:paraId="7163A113" w14:textId="77777777" w:rsidR="000A2D14" w:rsidRDefault="000A2D14" w:rsidP="008B75D8">
                            <w:pPr>
                              <w:pStyle w:val="Autores"/>
                            </w:pPr>
                          </w:p>
                          <w:p w14:paraId="162746AC" w14:textId="77777777" w:rsidR="000A2D14" w:rsidRPr="008B75D8" w:rsidRDefault="000A2D14" w:rsidP="008B75D8">
                            <w:pPr>
                              <w:pStyle w:val="PargrafodaLista"/>
                              <w:jc w:val="left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r w:rsidRPr="008B75D8">
                              <w:rPr>
                                <w:b/>
                                <w:bCs/>
                                <w:sz w:val="24"/>
                              </w:rPr>
                              <w:t>Xavier Alves Monteiro 3ºJ Nº21</w:t>
                            </w:r>
                          </w:p>
                          <w:p w14:paraId="7BCEF631" w14:textId="77777777" w:rsidR="000A2D14" w:rsidRPr="005B7172" w:rsidRDefault="000A2D14" w:rsidP="008B75D8">
                            <w:pPr>
                              <w:rPr>
                                <w:lang w:val="pt-PT"/>
                              </w:rPr>
                            </w:pPr>
                          </w:p>
                          <w:p w14:paraId="4DC7C177" w14:textId="77777777" w:rsidR="000A2D14" w:rsidRDefault="000A2D14" w:rsidP="008B75D8">
                            <w:pPr>
                              <w:pStyle w:val="Autores"/>
                            </w:pPr>
                          </w:p>
                          <w:p w14:paraId="0355E241" w14:textId="77777777" w:rsidR="000A2D14" w:rsidRPr="005B7172" w:rsidRDefault="000A2D14" w:rsidP="008B75D8">
                            <w:pPr>
                              <w:rPr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3C3F2" id="Text Box 114" o:spid="_x0000_s1030" type="#_x0000_t202" style="position:absolute;left:0;text-align:left;margin-left:9pt;margin-top:494.9pt;width:261pt;height:9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TpfuwIAAMQ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" filled="f" stroked="f">
                <v:textbox>
                  <w:txbxContent>
                    <w:p w14:paraId="1BC50BD5" w14:textId="77777777" w:rsidR="000A2D14" w:rsidRDefault="000A2D14" w:rsidP="008B75D8"/>
                    <w:p w14:paraId="7163A113" w14:textId="77777777" w:rsidR="000A2D14" w:rsidRDefault="000A2D14" w:rsidP="008B75D8">
                      <w:pPr>
                        <w:pStyle w:val="Autores"/>
                      </w:pPr>
                    </w:p>
                    <w:p w14:paraId="162746AC" w14:textId="77777777" w:rsidR="000A2D14" w:rsidRPr="008B75D8" w:rsidRDefault="000A2D14" w:rsidP="008B75D8">
                      <w:pPr>
                        <w:pStyle w:val="PargrafodaLista"/>
                        <w:jc w:val="left"/>
                        <w:rPr>
                          <w:b/>
                          <w:bCs/>
                          <w:sz w:val="24"/>
                        </w:rPr>
                      </w:pPr>
                      <w:r w:rsidRPr="008B75D8">
                        <w:rPr>
                          <w:b/>
                          <w:bCs/>
                          <w:sz w:val="24"/>
                        </w:rPr>
                        <w:t>Xavier Alves Monteiro 3ºJ Nº21</w:t>
                      </w:r>
                    </w:p>
                    <w:p w14:paraId="7BCEF631" w14:textId="77777777" w:rsidR="000A2D14" w:rsidRPr="005B7172" w:rsidRDefault="000A2D14" w:rsidP="008B75D8">
                      <w:pPr>
                        <w:rPr>
                          <w:lang w:val="pt-PT"/>
                        </w:rPr>
                      </w:pPr>
                    </w:p>
                    <w:p w14:paraId="4DC7C177" w14:textId="77777777" w:rsidR="000A2D14" w:rsidRDefault="000A2D14" w:rsidP="008B75D8">
                      <w:pPr>
                        <w:pStyle w:val="Autores"/>
                      </w:pPr>
                    </w:p>
                    <w:p w14:paraId="0355E241" w14:textId="77777777" w:rsidR="000A2D14" w:rsidRPr="005B7172" w:rsidRDefault="000A2D14" w:rsidP="008B75D8">
                      <w:pPr>
                        <w:rPr>
                          <w:lang w:val="pt-PT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bookmarkEnd w:id="12"/>
      <w:bookmarkEnd w:id="13"/>
    </w:p>
    <w:p w14:paraId="4C503091" w14:textId="77777777" w:rsidR="00CC4E13" w:rsidRPr="002653F9" w:rsidRDefault="00CC4E13">
      <w:pPr>
        <w:rPr>
          <w:rFonts w:cs="Arial"/>
          <w:lang w:val="pt-PT"/>
        </w:rPr>
      </w:pPr>
    </w:p>
    <w:p w14:paraId="3B641719" w14:textId="77777777" w:rsidR="00CC4E13" w:rsidRPr="002653F9" w:rsidRDefault="00CC4E13">
      <w:pPr>
        <w:rPr>
          <w:rFonts w:cs="Arial"/>
          <w:lang w:val="pt-PT"/>
        </w:rPr>
      </w:pPr>
    </w:p>
    <w:p w14:paraId="09D6ED8E" w14:textId="77777777" w:rsidR="00CC4E13" w:rsidRPr="002653F9" w:rsidRDefault="00CC4E13">
      <w:pPr>
        <w:rPr>
          <w:rFonts w:cs="Arial"/>
          <w:lang w:val="pt-PT"/>
        </w:rPr>
      </w:pPr>
    </w:p>
    <w:p w14:paraId="15642167" w14:textId="77777777" w:rsidR="00CC4E13" w:rsidRPr="002653F9" w:rsidRDefault="00CC4E13">
      <w:pPr>
        <w:rPr>
          <w:rFonts w:cs="Arial"/>
          <w:lang w:val="pt-PT"/>
        </w:rPr>
      </w:pPr>
    </w:p>
    <w:p w14:paraId="3D622477" w14:textId="77777777" w:rsidR="00CC4E13" w:rsidRPr="002653F9" w:rsidRDefault="00CC4E13">
      <w:pPr>
        <w:rPr>
          <w:rFonts w:cs="Arial"/>
          <w:lang w:val="pt-PT"/>
        </w:rPr>
      </w:pPr>
    </w:p>
    <w:p w14:paraId="791DBDF9" w14:textId="77777777" w:rsidR="00CC4E13" w:rsidRPr="002653F9" w:rsidRDefault="00CC4E13">
      <w:pPr>
        <w:rPr>
          <w:rFonts w:cs="Arial"/>
          <w:lang w:val="pt-PT"/>
        </w:rPr>
      </w:pPr>
    </w:p>
    <w:p w14:paraId="050DE402" w14:textId="46DB8DE0" w:rsidR="00CC4E13" w:rsidRPr="002653F9" w:rsidRDefault="00CC4E13">
      <w:pPr>
        <w:rPr>
          <w:rFonts w:cs="Arial"/>
          <w:lang w:val="pt-PT"/>
        </w:rPr>
      </w:pPr>
    </w:p>
    <w:p w14:paraId="00F0DF98" w14:textId="4868C4C7" w:rsidR="00CC4E13" w:rsidRPr="002653F9" w:rsidRDefault="006D4E5E">
      <w:pPr>
        <w:rPr>
          <w:rFonts w:cs="Arial"/>
          <w:lang w:val="pt-PT"/>
        </w:rPr>
      </w:pPr>
      <w:bookmarkStart w:id="14" w:name="_Toc43795277"/>
      <w:bookmarkStart w:id="15" w:name="_Toc43795357"/>
      <w:r w:rsidRPr="008B75D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D0325D" wp14:editId="1066877F">
                <wp:simplePos x="0" y="0"/>
                <wp:positionH relativeFrom="column">
                  <wp:posOffset>45720</wp:posOffset>
                </wp:positionH>
                <wp:positionV relativeFrom="page">
                  <wp:posOffset>8031480</wp:posOffset>
                </wp:positionV>
                <wp:extent cx="3314700" cy="342900"/>
                <wp:effectExtent l="1905" t="1905" r="0" b="0"/>
                <wp:wrapNone/>
                <wp:docPr id="48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23318" w14:textId="349A3889" w:rsidR="000A2D14" w:rsidRPr="008B75D8" w:rsidRDefault="000A2D14" w:rsidP="008B75D8">
                            <w:pPr>
                              <w:pStyle w:val="PargrafodaLista"/>
                              <w:rPr>
                                <w:sz w:val="24"/>
                              </w:rPr>
                            </w:pPr>
                            <w:r w:rsidRPr="008B75D8">
                              <w:rPr>
                                <w:sz w:val="24"/>
                                <w:lang w:val="pt-PT"/>
                              </w:rPr>
                              <w:fldChar w:fldCharType="begin"/>
                            </w:r>
                            <w:r w:rsidRPr="008B75D8">
                              <w:rPr>
                                <w:sz w:val="24"/>
                                <w:lang w:val="pt-PT"/>
                              </w:rPr>
                              <w:instrText xml:space="preserve"> DATE  \@ "MMMM', 'yyyy"  \* MERGEFORMAT </w:instrText>
                            </w:r>
                            <w:r w:rsidRPr="008B75D8">
                              <w:rPr>
                                <w:sz w:val="24"/>
                                <w:lang w:val="pt-PT"/>
                              </w:rPr>
                              <w:fldChar w:fldCharType="separate"/>
                            </w:r>
                            <w:r w:rsidR="003072C7">
                              <w:rPr>
                                <w:noProof/>
                                <w:sz w:val="24"/>
                                <w:lang w:val="pt-PT"/>
                              </w:rPr>
                              <w:t>junho, 2020</w:t>
                            </w:r>
                            <w:r w:rsidRPr="008B75D8">
                              <w:rPr>
                                <w:sz w:val="24"/>
                                <w:lang w:val="pt-PT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0325D" id="Text Box 115" o:spid="_x0000_s1031" type="#_x0000_t202" style="position:absolute;left:0;text-align:left;margin-left:3.6pt;margin-top:632.4pt;width:261pt;height:2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" filled="f" stroked="f">
                <v:textbox>
                  <w:txbxContent>
                    <w:p w14:paraId="70F23318" w14:textId="349A3889" w:rsidR="000A2D14" w:rsidRPr="008B75D8" w:rsidRDefault="000A2D14" w:rsidP="008B75D8">
                      <w:pPr>
                        <w:pStyle w:val="PargrafodaLista"/>
                        <w:rPr>
                          <w:sz w:val="24"/>
                        </w:rPr>
                      </w:pPr>
                      <w:r w:rsidRPr="008B75D8">
                        <w:rPr>
                          <w:sz w:val="24"/>
                          <w:lang w:val="pt-PT"/>
                        </w:rPr>
                        <w:fldChar w:fldCharType="begin"/>
                      </w:r>
                      <w:r w:rsidRPr="008B75D8">
                        <w:rPr>
                          <w:sz w:val="24"/>
                          <w:lang w:val="pt-PT"/>
                        </w:rPr>
                        <w:instrText xml:space="preserve"> DATE  \@ "MMMM', 'yyyy"  \* MERGEFORMAT </w:instrText>
                      </w:r>
                      <w:r w:rsidRPr="008B75D8">
                        <w:rPr>
                          <w:sz w:val="24"/>
                          <w:lang w:val="pt-PT"/>
                        </w:rPr>
                        <w:fldChar w:fldCharType="separate"/>
                      </w:r>
                      <w:r w:rsidR="003072C7">
                        <w:rPr>
                          <w:noProof/>
                          <w:sz w:val="24"/>
                          <w:lang w:val="pt-PT"/>
                        </w:rPr>
                        <w:t>junho, 2020</w:t>
                      </w:r>
                      <w:r w:rsidRPr="008B75D8">
                        <w:rPr>
                          <w:sz w:val="24"/>
                          <w:lang w:val="pt-PT"/>
                        </w:rPr>
                        <w:fldChar w:fldCharType="end"/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bookmarkEnd w:id="14"/>
      <w:bookmarkEnd w:id="15"/>
    </w:p>
    <w:p w14:paraId="33BE8CE8" w14:textId="77777777" w:rsidR="00CC4E13" w:rsidRPr="002653F9" w:rsidRDefault="00CC4E13">
      <w:pPr>
        <w:rPr>
          <w:rFonts w:cs="Arial"/>
          <w:lang w:val="pt-PT"/>
        </w:rPr>
      </w:pPr>
    </w:p>
    <w:p w14:paraId="30306D16" w14:textId="77777777" w:rsidR="00CC4E13" w:rsidRPr="002653F9" w:rsidRDefault="00CC4E13">
      <w:pPr>
        <w:rPr>
          <w:rFonts w:cs="Arial"/>
          <w:lang w:val="pt-PT"/>
        </w:rPr>
      </w:pPr>
    </w:p>
    <w:p w14:paraId="4CD5AAF0" w14:textId="311EAC4E" w:rsidR="00CC4E13" w:rsidRPr="002653F9" w:rsidRDefault="006D4E5E">
      <w:pPr>
        <w:rPr>
          <w:rFonts w:cs="Arial"/>
          <w:lang w:val="pt-PT"/>
        </w:rPr>
      </w:pPr>
      <w:bookmarkStart w:id="16" w:name="_Toc43795278"/>
      <w:bookmarkStart w:id="17" w:name="_Toc43795358"/>
      <w:r>
        <w:rPr>
          <w:noProof/>
          <w:lang w:val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661C4F4" wp14:editId="24F39EC5">
                <wp:simplePos x="0" y="0"/>
                <wp:positionH relativeFrom="column">
                  <wp:posOffset>152400</wp:posOffset>
                </wp:positionH>
                <wp:positionV relativeFrom="page">
                  <wp:posOffset>9357360</wp:posOffset>
                </wp:positionV>
                <wp:extent cx="3314700" cy="344170"/>
                <wp:effectExtent l="3810" t="3810" r="0" b="4445"/>
                <wp:wrapNone/>
                <wp:docPr id="47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344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AE57AC" w14:textId="77777777" w:rsidR="000A2D14" w:rsidRPr="00A4406A" w:rsidRDefault="000A2D14" w:rsidP="00A4406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61C4F4" id="Text Box 14" o:spid="_x0000_s1032" type="#_x0000_t202" style="position:absolute;left:0;text-align:left;margin-left:12pt;margin-top:736.8pt;width:261pt;height:27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" filled="f" stroked="f">
                <v:textbox>
                  <w:txbxContent>
                    <w:p w14:paraId="79AE57AC" w14:textId="77777777" w:rsidR="000A2D14" w:rsidRPr="00A4406A" w:rsidRDefault="000A2D14" w:rsidP="00A4406A"/>
                  </w:txbxContent>
                </v:textbox>
                <w10:wrap anchory="page"/>
              </v:shape>
            </w:pict>
          </mc:Fallback>
        </mc:AlternateContent>
      </w:r>
      <w:bookmarkEnd w:id="16"/>
      <w:bookmarkEnd w:id="17"/>
      <w:r w:rsidR="00CC4E13" w:rsidRPr="002653F9">
        <w:rPr>
          <w:rFonts w:cs="Arial"/>
          <w:lang w:val="pt-PT"/>
        </w:rPr>
        <w:br w:type="page"/>
      </w:r>
    </w:p>
    <w:p w14:paraId="3C0B9563" w14:textId="77777777" w:rsidR="005B7172" w:rsidRPr="005B7172" w:rsidRDefault="005B7172" w:rsidP="008B75D8">
      <w:pPr>
        <w:pStyle w:val="Cabealho1"/>
        <w:numPr>
          <w:ilvl w:val="0"/>
          <w:numId w:val="0"/>
        </w:numPr>
      </w:pPr>
      <w:bookmarkStart w:id="18" w:name="_Toc43795762"/>
      <w:bookmarkStart w:id="19" w:name="_Toc43796338"/>
      <w:proofErr w:type="spellStart"/>
      <w:r>
        <w:lastRenderedPageBreak/>
        <w:t>Dedicatória</w:t>
      </w:r>
      <w:bookmarkEnd w:id="18"/>
      <w:bookmarkEnd w:id="19"/>
      <w:proofErr w:type="spellEnd"/>
    </w:p>
    <w:p w14:paraId="236ED12E" w14:textId="77777777" w:rsidR="005B7172" w:rsidRPr="005B7172" w:rsidRDefault="005B7172" w:rsidP="008B75D8">
      <w:pPr>
        <w:jc w:val="left"/>
        <w:rPr>
          <w:lang w:val="pt-PT"/>
        </w:rPr>
      </w:pPr>
      <w:r w:rsidRPr="005B7172">
        <w:rPr>
          <w:lang w:val="pt-PT"/>
        </w:rPr>
        <w:t>Dedico este trabalho aos meus pais, pela sua constante preocupação e apoio.</w:t>
      </w:r>
    </w:p>
    <w:p w14:paraId="6D5B9FDC" w14:textId="77777777" w:rsidR="005B7172" w:rsidRPr="005B7172" w:rsidRDefault="005B7172" w:rsidP="008B75D8">
      <w:pPr>
        <w:jc w:val="left"/>
        <w:rPr>
          <w:lang w:val="pt-PT"/>
        </w:rPr>
      </w:pPr>
      <w:r w:rsidRPr="005B7172">
        <w:rPr>
          <w:lang w:val="pt-PT"/>
        </w:rPr>
        <w:t xml:space="preserve">Aos meus amigos, especialmente, o </w:t>
      </w:r>
      <w:r w:rsidR="003B7775" w:rsidRPr="003B7775">
        <w:rPr>
          <w:lang w:val="pt-PT"/>
        </w:rPr>
        <w:t>Marco Oliveira</w:t>
      </w:r>
      <w:r w:rsidRPr="005B7172">
        <w:rPr>
          <w:lang w:val="pt-PT"/>
        </w:rPr>
        <w:t xml:space="preserve"> por me ter ajudado a superar algumas</w:t>
      </w:r>
    </w:p>
    <w:p w14:paraId="6F10A611" w14:textId="77777777" w:rsidR="00CC4E13" w:rsidRPr="002653F9" w:rsidRDefault="005B7172" w:rsidP="008B75D8">
      <w:pPr>
        <w:jc w:val="left"/>
        <w:rPr>
          <w:rFonts w:cs="Arial"/>
          <w:lang w:val="pt-PT"/>
        </w:rPr>
      </w:pPr>
      <w:r w:rsidRPr="005B7172">
        <w:rPr>
          <w:lang w:val="pt-PT"/>
        </w:rPr>
        <w:t>dificuldades.</w:t>
      </w:r>
      <w:r w:rsidRPr="005B7172">
        <w:rPr>
          <w:lang w:val="pt-PT"/>
        </w:rPr>
        <w:cr/>
      </w:r>
    </w:p>
    <w:p w14:paraId="6CBFD0C9" w14:textId="77777777" w:rsidR="00CC4E13" w:rsidRPr="002653F9" w:rsidRDefault="00CC4E13" w:rsidP="00D37EDB">
      <w:pPr>
        <w:pStyle w:val="Cabealho3"/>
        <w:numPr>
          <w:ilvl w:val="0"/>
          <w:numId w:val="0"/>
        </w:numPr>
        <w:ind w:left="720"/>
        <w:rPr>
          <w:lang w:val="pt-PT"/>
        </w:rPr>
        <w:sectPr w:rsidR="00CC4E13" w:rsidRPr="002653F9" w:rsidSect="00201420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14:paraId="15B99D8B" w14:textId="77777777" w:rsidR="00CC4E13" w:rsidRPr="002653F9" w:rsidRDefault="00CC4E13" w:rsidP="00AB42D9">
      <w:pPr>
        <w:pStyle w:val="TitulosPrincipais"/>
      </w:pPr>
      <w:bookmarkStart w:id="20" w:name="_Toc215205814"/>
      <w:bookmarkStart w:id="21" w:name="_Toc215206121"/>
      <w:bookmarkStart w:id="22" w:name="_Toc43795763"/>
      <w:bookmarkStart w:id="23" w:name="_Toc43796339"/>
      <w:r w:rsidRPr="002653F9">
        <w:lastRenderedPageBreak/>
        <w:t>Agradecimentos</w:t>
      </w:r>
      <w:bookmarkEnd w:id="20"/>
      <w:bookmarkEnd w:id="21"/>
      <w:bookmarkEnd w:id="22"/>
      <w:bookmarkEnd w:id="23"/>
    </w:p>
    <w:p w14:paraId="0CDD8DFA" w14:textId="5A543349" w:rsidR="00CC4E13" w:rsidRDefault="003B7775">
      <w:pPr>
        <w:rPr>
          <w:lang w:val="pt-PT"/>
        </w:rPr>
      </w:pPr>
      <w:r w:rsidRPr="003B7775">
        <w:rPr>
          <w:lang w:val="pt-PT"/>
        </w:rPr>
        <w:t>Em primeiro lugar</w:t>
      </w:r>
      <w:r w:rsidR="008A17C2">
        <w:rPr>
          <w:lang w:val="pt-PT"/>
        </w:rPr>
        <w:t>,</w:t>
      </w:r>
      <w:r w:rsidRPr="003B7775">
        <w:rPr>
          <w:lang w:val="pt-PT"/>
        </w:rPr>
        <w:t xml:space="preserve"> quero agradecer à escola, por ter proporcionado a abertura deste curso, caso contrário não chegava onde cheguei hoje.</w:t>
      </w:r>
    </w:p>
    <w:p w14:paraId="2A9C774E" w14:textId="77777777" w:rsidR="003B7775" w:rsidRDefault="003B7775">
      <w:pPr>
        <w:rPr>
          <w:lang w:val="pt-PT"/>
        </w:rPr>
      </w:pPr>
    </w:p>
    <w:p w14:paraId="4F99A9C0" w14:textId="3AC574B6" w:rsidR="003B7775" w:rsidRDefault="003B7775">
      <w:pPr>
        <w:rPr>
          <w:lang w:val="pt-PT"/>
        </w:rPr>
      </w:pPr>
      <w:r w:rsidRPr="003B7775">
        <w:rPr>
          <w:lang w:val="pt-PT"/>
        </w:rPr>
        <w:t>Em segundo lugar</w:t>
      </w:r>
      <w:r w:rsidR="008A17C2">
        <w:rPr>
          <w:lang w:val="pt-PT"/>
        </w:rPr>
        <w:t>,</w:t>
      </w:r>
      <w:r w:rsidRPr="003B7775">
        <w:rPr>
          <w:lang w:val="pt-PT"/>
        </w:rPr>
        <w:t xml:space="preserve"> quero agradecer a todos os professores que tive ao longo destes três anos, todos </w:t>
      </w:r>
      <w:r w:rsidR="008A17C2">
        <w:rPr>
          <w:lang w:val="pt-PT"/>
        </w:rPr>
        <w:t xml:space="preserve">me </w:t>
      </w:r>
      <w:r w:rsidRPr="003B7775">
        <w:rPr>
          <w:lang w:val="pt-PT"/>
        </w:rPr>
        <w:t xml:space="preserve">ajudaram e apoiaram para chegar </w:t>
      </w:r>
      <w:r w:rsidR="008A17C2">
        <w:rPr>
          <w:lang w:val="pt-PT"/>
        </w:rPr>
        <w:t xml:space="preserve">até </w:t>
      </w:r>
      <w:r w:rsidRPr="003B7775">
        <w:rPr>
          <w:lang w:val="pt-PT"/>
        </w:rPr>
        <w:t>aqui.</w:t>
      </w:r>
    </w:p>
    <w:p w14:paraId="5512105A" w14:textId="77777777" w:rsidR="003B7775" w:rsidRDefault="003B7775">
      <w:pPr>
        <w:rPr>
          <w:lang w:val="pt-PT"/>
        </w:rPr>
      </w:pPr>
    </w:p>
    <w:p w14:paraId="310A3239" w14:textId="77777777" w:rsidR="003B7775" w:rsidRDefault="003B7775">
      <w:pPr>
        <w:rPr>
          <w:lang w:val="pt-PT"/>
        </w:rPr>
      </w:pPr>
      <w:r w:rsidRPr="003B7775">
        <w:rPr>
          <w:lang w:val="pt-PT"/>
        </w:rPr>
        <w:t>Por fim, quero agradecer a todos os meus colegas de turma e amigos pelas ideias proporcionadas para este projeto assim como a motivação para nunca desistir.</w:t>
      </w:r>
    </w:p>
    <w:p w14:paraId="6F359344" w14:textId="77777777" w:rsidR="003B7775" w:rsidRDefault="003B7775">
      <w:pPr>
        <w:rPr>
          <w:lang w:val="pt-PT"/>
        </w:rPr>
      </w:pPr>
    </w:p>
    <w:p w14:paraId="755F7A61" w14:textId="77777777" w:rsidR="003B7775" w:rsidRPr="003B7775" w:rsidRDefault="003B7775">
      <w:pPr>
        <w:rPr>
          <w:lang w:val="pt-PT"/>
        </w:rPr>
      </w:pPr>
      <w:r w:rsidRPr="003B7775">
        <w:rPr>
          <w:lang w:val="pt-PT"/>
        </w:rPr>
        <w:t>A todos, o meu mais sincero obrigado!</w:t>
      </w:r>
    </w:p>
    <w:p w14:paraId="6AE6E3FB" w14:textId="77777777" w:rsidR="00CC4E13" w:rsidRPr="002653F9" w:rsidRDefault="00CC4E13">
      <w:pPr>
        <w:rPr>
          <w:lang w:val="pt-PT"/>
        </w:rPr>
      </w:pPr>
    </w:p>
    <w:p w14:paraId="36C5010E" w14:textId="77777777" w:rsidR="00CC4E13" w:rsidRPr="002653F9" w:rsidRDefault="00732ADE" w:rsidP="00AB42D9">
      <w:pPr>
        <w:pStyle w:val="TitulosPrincipais"/>
      </w:pPr>
      <w:r w:rsidRPr="002653F9">
        <w:br w:type="page"/>
      </w:r>
      <w:bookmarkStart w:id="24" w:name="_Toc215205815"/>
      <w:bookmarkStart w:id="25" w:name="_Toc215206122"/>
      <w:bookmarkStart w:id="26" w:name="_Toc43795764"/>
      <w:bookmarkStart w:id="27" w:name="_Toc43796340"/>
      <w:r w:rsidR="00CC4E13" w:rsidRPr="002653F9">
        <w:lastRenderedPageBreak/>
        <w:t>Resumo</w:t>
      </w:r>
      <w:bookmarkEnd w:id="24"/>
      <w:bookmarkEnd w:id="25"/>
      <w:bookmarkEnd w:id="26"/>
      <w:bookmarkEnd w:id="27"/>
    </w:p>
    <w:p w14:paraId="3EC64D14" w14:textId="77777777" w:rsidR="00CC4E13" w:rsidRDefault="003B7775">
      <w:pPr>
        <w:rPr>
          <w:lang w:val="pt-PT"/>
        </w:rPr>
      </w:pPr>
      <w:r w:rsidRPr="003B7775">
        <w:rPr>
          <w:lang w:val="pt-PT"/>
        </w:rPr>
        <w:t>O meu projeto consiste na criação de um jogo para computador.</w:t>
      </w:r>
    </w:p>
    <w:p w14:paraId="5887CDAF" w14:textId="77777777" w:rsidR="003B7775" w:rsidRDefault="003B7775">
      <w:pPr>
        <w:rPr>
          <w:lang w:val="pt-PT"/>
        </w:rPr>
      </w:pPr>
    </w:p>
    <w:p w14:paraId="6CEA8F1C" w14:textId="7FC2F499" w:rsidR="003B7775" w:rsidRPr="00AD5D09" w:rsidRDefault="003B7775">
      <w:pPr>
        <w:rPr>
          <w:lang w:val="pt-PT"/>
        </w:rPr>
      </w:pPr>
      <w:r w:rsidRPr="003B7775">
        <w:rPr>
          <w:lang w:val="pt-PT"/>
        </w:rPr>
        <w:t xml:space="preserve">O objetivo </w:t>
      </w:r>
      <w:r w:rsidR="008A17C2">
        <w:rPr>
          <w:lang w:val="pt-PT"/>
        </w:rPr>
        <w:t xml:space="preserve">principal </w:t>
      </w:r>
      <w:r w:rsidRPr="003B7775">
        <w:rPr>
          <w:lang w:val="pt-PT"/>
        </w:rPr>
        <w:t>deste jogo é avaliar as capacidades de raciocínio das crianças em operações matemáticas básicas (</w:t>
      </w:r>
      <w:r w:rsidR="004344AE" w:rsidRPr="004344AE">
        <w:rPr>
          <w:lang w:val="pt-PT"/>
        </w:rPr>
        <w:t xml:space="preserve">ex. </w:t>
      </w:r>
      <w:r w:rsidRPr="003B7775">
        <w:rPr>
          <w:lang w:val="pt-PT"/>
        </w:rPr>
        <w:t>soma de números)</w:t>
      </w:r>
      <w:r w:rsidR="008A17C2">
        <w:rPr>
          <w:lang w:val="pt-PT"/>
        </w:rPr>
        <w:t>,</w:t>
      </w:r>
      <w:r w:rsidRPr="003B7775">
        <w:rPr>
          <w:lang w:val="pt-PT"/>
        </w:rPr>
        <w:t xml:space="preserve"> permitir que elas desenvolvam </w:t>
      </w:r>
      <w:r w:rsidR="008B75D8" w:rsidRPr="008B75D8">
        <w:rPr>
          <w:lang w:val="pt-PT"/>
        </w:rPr>
        <w:t>essas mesmas</w:t>
      </w:r>
      <w:r w:rsidRPr="003B7775">
        <w:rPr>
          <w:lang w:val="pt-PT"/>
        </w:rPr>
        <w:t xml:space="preserve"> capacidades e</w:t>
      </w:r>
      <w:r w:rsidR="008B75D8" w:rsidRPr="008B75D8">
        <w:rPr>
          <w:lang w:val="pt-PT"/>
        </w:rPr>
        <w:t>,</w:t>
      </w:r>
      <w:r w:rsidRPr="003B7775">
        <w:rPr>
          <w:lang w:val="pt-PT"/>
        </w:rPr>
        <w:t xml:space="preserve"> o mais importante</w:t>
      </w:r>
      <w:r w:rsidR="008B75D8" w:rsidRPr="00AD5D09">
        <w:rPr>
          <w:lang w:val="pt-PT"/>
        </w:rPr>
        <w:t>,</w:t>
      </w:r>
      <w:r w:rsidRPr="00AD5D09">
        <w:rPr>
          <w:lang w:val="pt-PT"/>
        </w:rPr>
        <w:t xml:space="preserve"> </w:t>
      </w:r>
      <w:r w:rsidR="00AD5D09">
        <w:rPr>
          <w:lang w:val="pt-PT"/>
        </w:rPr>
        <w:t>p</w:t>
      </w:r>
      <w:r w:rsidR="008A17C2" w:rsidRPr="00AD5D09">
        <w:rPr>
          <w:lang w:val="pt-PT"/>
        </w:rPr>
        <w:t>erceberem, afinal, que aprender também pode ser divertido!</w:t>
      </w:r>
    </w:p>
    <w:p w14:paraId="28624F1D" w14:textId="77777777" w:rsidR="00647400" w:rsidRDefault="00521F19" w:rsidP="00647400">
      <w:pPr>
        <w:pStyle w:val="TitulosPrincipais"/>
      </w:pPr>
      <w:r w:rsidRPr="002653F9">
        <w:br w:type="page"/>
      </w:r>
      <w:bookmarkStart w:id="28" w:name="_Toc215205816"/>
      <w:bookmarkStart w:id="29" w:name="_Toc215206123"/>
      <w:bookmarkStart w:id="30" w:name="_Toc43795765"/>
      <w:bookmarkStart w:id="31" w:name="_Toc43796341"/>
      <w:r w:rsidR="00CC4E13" w:rsidRPr="002653F9">
        <w:lastRenderedPageBreak/>
        <w:t>Índice</w:t>
      </w:r>
      <w:bookmarkEnd w:id="28"/>
      <w:bookmarkEnd w:id="29"/>
      <w:bookmarkEnd w:id="30"/>
      <w:bookmarkEnd w:id="31"/>
    </w:p>
    <w:p w14:paraId="3AB0351E" w14:textId="0113137C" w:rsidR="006D4E5E" w:rsidRDefault="00647400">
      <w:pPr>
        <w:pStyle w:val="ndice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3796338" w:history="1">
        <w:r w:rsidR="006D4E5E" w:rsidRPr="00C025C2">
          <w:rPr>
            <w:rStyle w:val="Hiperligao"/>
            <w:noProof/>
          </w:rPr>
          <w:t>Dedicatória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_Toc43796338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3</w:t>
        </w:r>
        <w:r w:rsidR="006D4E5E">
          <w:rPr>
            <w:noProof/>
            <w:webHidden/>
          </w:rPr>
          <w:fldChar w:fldCharType="end"/>
        </w:r>
      </w:hyperlink>
    </w:p>
    <w:p w14:paraId="14F29266" w14:textId="6026CFFE" w:rsidR="006D4E5E" w:rsidRDefault="007466FF">
      <w:pPr>
        <w:pStyle w:val="ndice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39" w:history="1">
        <w:r w:rsidR="006D4E5E" w:rsidRPr="00C025C2">
          <w:rPr>
            <w:rStyle w:val="Hiperligao"/>
            <w:noProof/>
          </w:rPr>
          <w:t>Agradecimentos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_Toc43796339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i</w:t>
        </w:r>
        <w:r w:rsidR="006D4E5E">
          <w:rPr>
            <w:noProof/>
            <w:webHidden/>
          </w:rPr>
          <w:fldChar w:fldCharType="end"/>
        </w:r>
      </w:hyperlink>
    </w:p>
    <w:p w14:paraId="38E70602" w14:textId="76A560E5" w:rsidR="006D4E5E" w:rsidRDefault="007466FF">
      <w:pPr>
        <w:pStyle w:val="ndice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0" w:history="1">
        <w:r w:rsidR="006D4E5E" w:rsidRPr="00C025C2">
          <w:rPr>
            <w:rStyle w:val="Hiperligao"/>
            <w:noProof/>
          </w:rPr>
          <w:t>Resumo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_Toc43796340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ii</w:t>
        </w:r>
        <w:r w:rsidR="006D4E5E">
          <w:rPr>
            <w:noProof/>
            <w:webHidden/>
          </w:rPr>
          <w:fldChar w:fldCharType="end"/>
        </w:r>
      </w:hyperlink>
    </w:p>
    <w:p w14:paraId="11DE41FD" w14:textId="708C3257" w:rsidR="006D4E5E" w:rsidRDefault="007466FF">
      <w:pPr>
        <w:pStyle w:val="ndice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1" w:history="1">
        <w:r w:rsidR="006D4E5E" w:rsidRPr="00C025C2">
          <w:rPr>
            <w:rStyle w:val="Hiperligao"/>
            <w:noProof/>
          </w:rPr>
          <w:t>Índice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_Toc43796341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iii</w:t>
        </w:r>
        <w:r w:rsidR="006D4E5E">
          <w:rPr>
            <w:noProof/>
            <w:webHidden/>
          </w:rPr>
          <w:fldChar w:fldCharType="end"/>
        </w:r>
      </w:hyperlink>
    </w:p>
    <w:p w14:paraId="1696306C" w14:textId="7A1765B6" w:rsidR="006D4E5E" w:rsidRDefault="007466FF">
      <w:pPr>
        <w:pStyle w:val="ndice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2" w:history="1">
        <w:r w:rsidR="006D4E5E" w:rsidRPr="00C025C2">
          <w:rPr>
            <w:rStyle w:val="Hiperligao"/>
            <w:noProof/>
          </w:rPr>
          <w:t>Índice de Figuras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_Toc43796342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iv</w:t>
        </w:r>
        <w:r w:rsidR="006D4E5E">
          <w:rPr>
            <w:noProof/>
            <w:webHidden/>
          </w:rPr>
          <w:fldChar w:fldCharType="end"/>
        </w:r>
      </w:hyperlink>
    </w:p>
    <w:p w14:paraId="1ACC6AD7" w14:textId="5AC77B1C" w:rsidR="006D4E5E" w:rsidRDefault="007466FF">
      <w:pPr>
        <w:pStyle w:val="ndice1"/>
        <w:tabs>
          <w:tab w:val="left" w:pos="40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3" w:history="1">
        <w:r w:rsidR="006D4E5E" w:rsidRPr="00C025C2">
          <w:rPr>
            <w:rStyle w:val="Hiperligao"/>
            <w:noProof/>
            <w:lang w:val="pt-PT"/>
          </w:rPr>
          <w:t>1.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Introdução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_Toc43796343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1</w:t>
        </w:r>
        <w:r w:rsidR="006D4E5E">
          <w:rPr>
            <w:noProof/>
            <w:webHidden/>
          </w:rPr>
          <w:fldChar w:fldCharType="end"/>
        </w:r>
      </w:hyperlink>
    </w:p>
    <w:p w14:paraId="2F2B7826" w14:textId="1C788EA0" w:rsidR="006D4E5E" w:rsidRDefault="007466FF">
      <w:pPr>
        <w:pStyle w:val="ndice2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4" w:history="1">
        <w:r w:rsidR="006D4E5E" w:rsidRPr="00C025C2">
          <w:rPr>
            <w:rStyle w:val="Hiperligao"/>
            <w:noProof/>
            <w:lang w:val="pt-PT"/>
          </w:rPr>
          <w:t>1.1.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Contextualização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_Toc43796344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1</w:t>
        </w:r>
        <w:r w:rsidR="006D4E5E">
          <w:rPr>
            <w:noProof/>
            <w:webHidden/>
          </w:rPr>
          <w:fldChar w:fldCharType="end"/>
        </w:r>
      </w:hyperlink>
    </w:p>
    <w:p w14:paraId="31AD0C91" w14:textId="62F59F0A" w:rsidR="006D4E5E" w:rsidRDefault="007466FF">
      <w:pPr>
        <w:pStyle w:val="ndice2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5" w:history="1">
        <w:r w:rsidR="006D4E5E" w:rsidRPr="00C025C2">
          <w:rPr>
            <w:rStyle w:val="Hiperligao"/>
            <w:noProof/>
            <w:lang w:val="pt-PT"/>
          </w:rPr>
          <w:t>1.2.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Motivação e Objetivos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_Toc43796345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1</w:t>
        </w:r>
        <w:r w:rsidR="006D4E5E">
          <w:rPr>
            <w:noProof/>
            <w:webHidden/>
          </w:rPr>
          <w:fldChar w:fldCharType="end"/>
        </w:r>
      </w:hyperlink>
    </w:p>
    <w:p w14:paraId="56C7EA72" w14:textId="3DF64259" w:rsidR="006D4E5E" w:rsidRDefault="007466FF">
      <w:pPr>
        <w:pStyle w:val="ndice2"/>
        <w:tabs>
          <w:tab w:val="left" w:pos="88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6" w:history="1">
        <w:r w:rsidR="006D4E5E" w:rsidRPr="00C025C2">
          <w:rPr>
            <w:rStyle w:val="Hiperligao"/>
            <w:noProof/>
            <w:lang w:val="pt-PT"/>
          </w:rPr>
          <w:t>1.3.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Estrutura do Relatório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_Toc43796346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2</w:t>
        </w:r>
        <w:r w:rsidR="006D4E5E">
          <w:rPr>
            <w:noProof/>
            <w:webHidden/>
          </w:rPr>
          <w:fldChar w:fldCharType="end"/>
        </w:r>
      </w:hyperlink>
    </w:p>
    <w:p w14:paraId="4E79F41A" w14:textId="259E8191" w:rsidR="006D4E5E" w:rsidRDefault="007466FF">
      <w:pPr>
        <w:pStyle w:val="ndice1"/>
        <w:tabs>
          <w:tab w:val="left" w:pos="40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7" w:history="1">
        <w:r w:rsidR="006D4E5E" w:rsidRPr="00C025C2">
          <w:rPr>
            <w:rStyle w:val="Hiperligao"/>
            <w:noProof/>
          </w:rPr>
          <w:t>2.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</w:rPr>
          <w:t>Figuras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_Toc43796347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3</w:t>
        </w:r>
        <w:r w:rsidR="006D4E5E">
          <w:rPr>
            <w:noProof/>
            <w:webHidden/>
          </w:rPr>
          <w:fldChar w:fldCharType="end"/>
        </w:r>
      </w:hyperlink>
    </w:p>
    <w:p w14:paraId="3796575F" w14:textId="77299FD4" w:rsidR="006D4E5E" w:rsidRDefault="007466FF">
      <w:pPr>
        <w:pStyle w:val="ndice1"/>
        <w:tabs>
          <w:tab w:val="left" w:pos="40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8" w:history="1">
        <w:r w:rsidR="006D4E5E" w:rsidRPr="00C025C2">
          <w:rPr>
            <w:rStyle w:val="Hiperligao"/>
            <w:noProof/>
            <w:lang w:val="pt-PT"/>
          </w:rPr>
          <w:t>3.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Conclusões e Trabalho Futuro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_Toc43796348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10</w:t>
        </w:r>
        <w:r w:rsidR="006D4E5E">
          <w:rPr>
            <w:noProof/>
            <w:webHidden/>
          </w:rPr>
          <w:fldChar w:fldCharType="end"/>
        </w:r>
      </w:hyperlink>
    </w:p>
    <w:p w14:paraId="1DA2ADC2" w14:textId="193D6D12" w:rsidR="006D4E5E" w:rsidRDefault="007466FF">
      <w:pPr>
        <w:pStyle w:val="ndice1"/>
        <w:tabs>
          <w:tab w:val="left" w:pos="40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49" w:history="1">
        <w:r w:rsidR="006D4E5E" w:rsidRPr="00C025C2">
          <w:rPr>
            <w:rStyle w:val="Hiperligao"/>
            <w:noProof/>
            <w:lang w:val="pt-PT"/>
          </w:rPr>
          <w:t>4.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Webliografia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_Toc43796349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11</w:t>
        </w:r>
        <w:r w:rsidR="006D4E5E">
          <w:rPr>
            <w:noProof/>
            <w:webHidden/>
          </w:rPr>
          <w:fldChar w:fldCharType="end"/>
        </w:r>
      </w:hyperlink>
    </w:p>
    <w:p w14:paraId="04F0A194" w14:textId="49E4CFD8" w:rsidR="006D4E5E" w:rsidRDefault="007466FF">
      <w:pPr>
        <w:pStyle w:val="ndice1"/>
        <w:tabs>
          <w:tab w:val="left" w:pos="40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 w:bidi="he-IL"/>
        </w:rPr>
      </w:pPr>
      <w:hyperlink w:anchor="_Toc43796350" w:history="1">
        <w:r w:rsidR="006D4E5E" w:rsidRPr="00C025C2">
          <w:rPr>
            <w:rStyle w:val="Hiperligao"/>
            <w:noProof/>
            <w:lang w:val="pt-PT"/>
          </w:rPr>
          <w:t>5.</w:t>
        </w:r>
        <w:r w:rsidR="006D4E5E">
          <w:rPr>
            <w:rFonts w:asciiTheme="minorHAnsi" w:eastAsiaTheme="minorEastAsia" w:hAnsiTheme="minorHAnsi" w:cstheme="minorBidi"/>
            <w:noProof/>
            <w:sz w:val="22"/>
            <w:szCs w:val="22"/>
            <w:lang w:val="pt-PT" w:eastAsia="pt-PT" w:bidi="he-IL"/>
          </w:rPr>
          <w:tab/>
        </w:r>
        <w:r w:rsidR="006D4E5E" w:rsidRPr="00C025C2">
          <w:rPr>
            <w:rStyle w:val="Hiperligao"/>
            <w:noProof/>
            <w:lang w:val="pt-PT"/>
          </w:rPr>
          <w:t>Lista de Siglas e Acrónimos</w:t>
        </w:r>
        <w:r w:rsidR="006D4E5E">
          <w:rPr>
            <w:noProof/>
            <w:webHidden/>
          </w:rPr>
          <w:tab/>
        </w:r>
        <w:r w:rsidR="006D4E5E">
          <w:rPr>
            <w:noProof/>
            <w:webHidden/>
          </w:rPr>
          <w:fldChar w:fldCharType="begin"/>
        </w:r>
        <w:r w:rsidR="006D4E5E">
          <w:rPr>
            <w:noProof/>
            <w:webHidden/>
          </w:rPr>
          <w:instrText xml:space="preserve"> PAGEREF _Toc43796350 \h </w:instrText>
        </w:r>
        <w:r w:rsidR="006D4E5E">
          <w:rPr>
            <w:noProof/>
            <w:webHidden/>
          </w:rPr>
        </w:r>
        <w:r w:rsidR="006D4E5E">
          <w:rPr>
            <w:noProof/>
            <w:webHidden/>
          </w:rPr>
          <w:fldChar w:fldCharType="separate"/>
        </w:r>
        <w:r w:rsidR="006D4E5E">
          <w:rPr>
            <w:noProof/>
            <w:webHidden/>
          </w:rPr>
          <w:t>12</w:t>
        </w:r>
        <w:r w:rsidR="006D4E5E">
          <w:rPr>
            <w:noProof/>
            <w:webHidden/>
          </w:rPr>
          <w:fldChar w:fldCharType="end"/>
        </w:r>
      </w:hyperlink>
    </w:p>
    <w:p w14:paraId="07C89152" w14:textId="1E7363CA" w:rsidR="00647400" w:rsidRDefault="00647400">
      <w:r>
        <w:rPr>
          <w:b/>
          <w:bCs/>
        </w:rPr>
        <w:fldChar w:fldCharType="end"/>
      </w:r>
    </w:p>
    <w:p w14:paraId="444C665D" w14:textId="37927976" w:rsidR="00CC4E13" w:rsidRPr="002653F9" w:rsidRDefault="00CC4E13" w:rsidP="008B75D8">
      <w:pPr>
        <w:tabs>
          <w:tab w:val="left" w:pos="1440"/>
          <w:tab w:val="right" w:pos="7380"/>
        </w:tabs>
        <w:ind w:left="567"/>
        <w:rPr>
          <w:lang w:val="pt-PT"/>
        </w:rPr>
      </w:pPr>
    </w:p>
    <w:p w14:paraId="41FFDE98" w14:textId="77777777" w:rsidR="00CC4E13" w:rsidRPr="002653F9" w:rsidRDefault="00CC4E13" w:rsidP="00AB42D9">
      <w:pPr>
        <w:pStyle w:val="TitulosPrincipais"/>
      </w:pPr>
      <w:r w:rsidRPr="002653F9">
        <w:br w:type="page"/>
      </w:r>
      <w:bookmarkStart w:id="32" w:name="_Toc215205818"/>
      <w:bookmarkStart w:id="33" w:name="_Toc215205819"/>
      <w:bookmarkStart w:id="34" w:name="_Toc215206125"/>
      <w:bookmarkStart w:id="35" w:name="_Toc215206126"/>
      <w:bookmarkStart w:id="36" w:name="_Toc43795766"/>
      <w:bookmarkStart w:id="37" w:name="_Toc43796342"/>
      <w:r w:rsidRPr="002653F9">
        <w:lastRenderedPageBreak/>
        <w:t>Índice de Figuras</w:t>
      </w:r>
      <w:bookmarkEnd w:id="32"/>
      <w:bookmarkEnd w:id="33"/>
      <w:bookmarkEnd w:id="34"/>
      <w:bookmarkEnd w:id="35"/>
      <w:bookmarkEnd w:id="36"/>
      <w:bookmarkEnd w:id="37"/>
    </w:p>
    <w:p w14:paraId="6113DB0F" w14:textId="1CA63A13" w:rsidR="00686C2F" w:rsidRDefault="00647400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"Figura" </w:instrText>
      </w:r>
      <w:r>
        <w:rPr>
          <w:lang w:val="pt-PT"/>
        </w:rPr>
        <w:fldChar w:fldCharType="separate"/>
      </w:r>
      <w:hyperlink w:anchor="_Toc43815656" w:history="1">
        <w:r w:rsidR="00686C2F" w:rsidRPr="00D07981">
          <w:rPr>
            <w:rStyle w:val="Hiperligao"/>
            <w:noProof/>
          </w:rPr>
          <w:t>Figura 1</w:t>
        </w:r>
        <w:r w:rsidR="00686C2F" w:rsidRPr="00D07981">
          <w:rPr>
            <w:rStyle w:val="Hiperligao"/>
            <w:noProof/>
            <w:lang w:val="pt-PT"/>
          </w:rPr>
          <w:t>–</w:t>
        </w:r>
        <w:r w:rsidR="00686C2F" w:rsidRPr="00D07981">
          <w:rPr>
            <w:rStyle w:val="Hiperligao"/>
            <w:noProof/>
          </w:rPr>
          <w:t xml:space="preserve"> Menu Principal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_Toc43815656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3</w:t>
        </w:r>
        <w:r w:rsidR="00686C2F">
          <w:rPr>
            <w:noProof/>
            <w:webHidden/>
          </w:rPr>
          <w:fldChar w:fldCharType="end"/>
        </w:r>
      </w:hyperlink>
    </w:p>
    <w:p w14:paraId="51C7AEBB" w14:textId="1923FCFD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57" w:history="1">
        <w:r w:rsidR="00686C2F" w:rsidRPr="00D07981">
          <w:rPr>
            <w:rStyle w:val="Hiperligao"/>
            <w:noProof/>
            <w:lang w:val="pt-PT"/>
          </w:rPr>
          <w:t>Figura 2– B</w:t>
        </w:r>
        <w:r w:rsidR="003072C7">
          <w:rPr>
            <w:rStyle w:val="Hiperligao"/>
            <w:noProof/>
            <w:lang w:val="pt-PT"/>
          </w:rPr>
          <w:t>o</w:t>
        </w:r>
        <w:r w:rsidR="00686C2F" w:rsidRPr="00D07981">
          <w:rPr>
            <w:rStyle w:val="Hiperligao"/>
            <w:noProof/>
            <w:lang w:val="pt-PT"/>
          </w:rPr>
          <w:t>tão de perfil (sem conta iniciada).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_Toc43815657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3</w:t>
        </w:r>
        <w:r w:rsidR="00686C2F">
          <w:rPr>
            <w:noProof/>
            <w:webHidden/>
          </w:rPr>
          <w:fldChar w:fldCharType="end"/>
        </w:r>
      </w:hyperlink>
    </w:p>
    <w:p w14:paraId="7487256E" w14:textId="55B722FE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58" w:history="1">
        <w:r w:rsidR="00686C2F" w:rsidRPr="00D07981">
          <w:rPr>
            <w:rStyle w:val="Hiperligao"/>
            <w:noProof/>
            <w:lang w:val="pt-PT"/>
          </w:rPr>
          <w:t>Figura 3 – B</w:t>
        </w:r>
        <w:r w:rsidR="003072C7">
          <w:rPr>
            <w:rStyle w:val="Hiperligao"/>
            <w:noProof/>
            <w:lang w:val="pt-PT"/>
          </w:rPr>
          <w:t>o</w:t>
        </w:r>
        <w:r w:rsidR="00686C2F" w:rsidRPr="00D07981">
          <w:rPr>
            <w:rStyle w:val="Hiperligao"/>
            <w:noProof/>
            <w:lang w:val="pt-PT"/>
          </w:rPr>
          <w:t>tão de perfil (com conta iniciada).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_Toc43815658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4</w:t>
        </w:r>
        <w:r w:rsidR="00686C2F">
          <w:rPr>
            <w:noProof/>
            <w:webHidden/>
          </w:rPr>
          <w:fldChar w:fldCharType="end"/>
        </w:r>
      </w:hyperlink>
    </w:p>
    <w:p w14:paraId="7FB3E392" w14:textId="2E88DAD6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59" w:history="1">
        <w:r w:rsidR="00686C2F" w:rsidRPr="00D07981">
          <w:rPr>
            <w:rStyle w:val="Hiperligao"/>
            <w:noProof/>
            <w:lang w:val="pt-PT"/>
          </w:rPr>
          <w:t>Figura 4 – LeaderBoard com os jogadores com maior nivel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_Toc43815659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4</w:t>
        </w:r>
        <w:r w:rsidR="00686C2F">
          <w:rPr>
            <w:noProof/>
            <w:webHidden/>
          </w:rPr>
          <w:fldChar w:fldCharType="end"/>
        </w:r>
      </w:hyperlink>
    </w:p>
    <w:p w14:paraId="332E468F" w14:textId="44ACED37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0" w:history="1">
        <w:r w:rsidR="00686C2F" w:rsidRPr="00D07981">
          <w:rPr>
            <w:rStyle w:val="Hiperligao"/>
            <w:noProof/>
          </w:rPr>
          <w:t>Figura 5</w:t>
        </w:r>
        <w:r w:rsidR="00686C2F" w:rsidRPr="00D07981">
          <w:rPr>
            <w:rStyle w:val="Hiperligao"/>
            <w:noProof/>
            <w:lang w:val="pt-PT"/>
          </w:rPr>
          <w:t xml:space="preserve"> – Criar conta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_Toc43815660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4</w:t>
        </w:r>
        <w:r w:rsidR="00686C2F">
          <w:rPr>
            <w:noProof/>
            <w:webHidden/>
          </w:rPr>
          <w:fldChar w:fldCharType="end"/>
        </w:r>
      </w:hyperlink>
    </w:p>
    <w:p w14:paraId="1155B2CB" w14:textId="54430A1A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1" w:history="1">
        <w:r w:rsidR="00686C2F" w:rsidRPr="00D07981">
          <w:rPr>
            <w:rStyle w:val="Hiperligao"/>
            <w:noProof/>
            <w:lang w:val="pt-PT"/>
          </w:rPr>
          <w:t>Figura 6 – Código para registar jogador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_Toc43815661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5</w:t>
        </w:r>
        <w:r w:rsidR="00686C2F">
          <w:rPr>
            <w:noProof/>
            <w:webHidden/>
          </w:rPr>
          <w:fldChar w:fldCharType="end"/>
        </w:r>
      </w:hyperlink>
    </w:p>
    <w:p w14:paraId="1FB8DD3B" w14:textId="274783FD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2" w:history="1">
        <w:r w:rsidR="00686C2F" w:rsidRPr="00D07981">
          <w:rPr>
            <w:rStyle w:val="Hiperligao"/>
            <w:noProof/>
          </w:rPr>
          <w:t>Figura 7</w:t>
        </w:r>
        <w:r w:rsidR="00686C2F" w:rsidRPr="00D07981">
          <w:rPr>
            <w:rStyle w:val="Hiperligao"/>
            <w:noProof/>
            <w:lang w:val="pt-PT"/>
          </w:rPr>
          <w:t xml:space="preserve"> – Login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_Toc43815662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5</w:t>
        </w:r>
        <w:r w:rsidR="00686C2F">
          <w:rPr>
            <w:noProof/>
            <w:webHidden/>
          </w:rPr>
          <w:fldChar w:fldCharType="end"/>
        </w:r>
      </w:hyperlink>
    </w:p>
    <w:p w14:paraId="120BDEDA" w14:textId="3D9B93F7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3" w:history="1">
        <w:r w:rsidR="00686C2F" w:rsidRPr="00D07981">
          <w:rPr>
            <w:rStyle w:val="Hiperligao"/>
            <w:noProof/>
            <w:lang w:val="pt-PT"/>
          </w:rPr>
          <w:t>Figura 8 – Painel para escolher os níveis quando clicar em jogar.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_Toc43815663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5</w:t>
        </w:r>
        <w:r w:rsidR="00686C2F">
          <w:rPr>
            <w:noProof/>
            <w:webHidden/>
          </w:rPr>
          <w:fldChar w:fldCharType="end"/>
        </w:r>
      </w:hyperlink>
    </w:p>
    <w:p w14:paraId="6C71106F" w14:textId="1D26CB13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4" w:history="1">
        <w:r w:rsidR="00686C2F" w:rsidRPr="00D07981">
          <w:rPr>
            <w:rStyle w:val="Hiperligao"/>
            <w:noProof/>
            <w:lang w:val="pt-PT"/>
          </w:rPr>
          <w:t>Figura 9 – Painel de Opções quando clica em opções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_Toc43815664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6</w:t>
        </w:r>
        <w:r w:rsidR="00686C2F">
          <w:rPr>
            <w:noProof/>
            <w:webHidden/>
          </w:rPr>
          <w:fldChar w:fldCharType="end"/>
        </w:r>
      </w:hyperlink>
    </w:p>
    <w:p w14:paraId="489057DA" w14:textId="7B06AF95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5" w:history="1">
        <w:r w:rsidR="00686C2F" w:rsidRPr="00D07981">
          <w:rPr>
            <w:rStyle w:val="Hiperligao"/>
            <w:noProof/>
            <w:lang w:val="pt-PT"/>
          </w:rPr>
          <w:t>Figura 10 – Menu para escolher os níveis de soma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_Toc43815665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6</w:t>
        </w:r>
        <w:r w:rsidR="00686C2F">
          <w:rPr>
            <w:noProof/>
            <w:webHidden/>
          </w:rPr>
          <w:fldChar w:fldCharType="end"/>
        </w:r>
      </w:hyperlink>
    </w:p>
    <w:p w14:paraId="648724D4" w14:textId="60A69D5A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6" w:history="1">
        <w:r w:rsidR="00686C2F" w:rsidRPr="00D07981">
          <w:rPr>
            <w:rStyle w:val="Hiperligao"/>
            <w:noProof/>
            <w:lang w:val="pt-PT"/>
          </w:rPr>
          <w:t>Figura 11 – Mapa do nível somar 1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_Toc43815666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6</w:t>
        </w:r>
        <w:r w:rsidR="00686C2F">
          <w:rPr>
            <w:noProof/>
            <w:webHidden/>
          </w:rPr>
          <w:fldChar w:fldCharType="end"/>
        </w:r>
      </w:hyperlink>
    </w:p>
    <w:p w14:paraId="2F9CC2AA" w14:textId="387FE73D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7" w:history="1">
        <w:r w:rsidR="00686C2F" w:rsidRPr="00D07981">
          <w:rPr>
            <w:rStyle w:val="Hiperligao"/>
            <w:noProof/>
          </w:rPr>
          <w:t>Figura 12</w:t>
        </w:r>
        <w:r w:rsidR="00686C2F" w:rsidRPr="00D07981">
          <w:rPr>
            <w:rStyle w:val="Hiperligao"/>
            <w:noProof/>
            <w:lang w:val="pt-PT"/>
          </w:rPr>
          <w:t xml:space="preserve"> –</w:t>
        </w:r>
        <w:r w:rsidR="00686C2F" w:rsidRPr="00D07981">
          <w:rPr>
            <w:rStyle w:val="Hiperligao"/>
            <w:noProof/>
          </w:rPr>
          <w:t xml:space="preserve"> Jogador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_Toc43815667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7</w:t>
        </w:r>
        <w:r w:rsidR="00686C2F">
          <w:rPr>
            <w:noProof/>
            <w:webHidden/>
          </w:rPr>
          <w:fldChar w:fldCharType="end"/>
        </w:r>
      </w:hyperlink>
    </w:p>
    <w:p w14:paraId="2BE4D1F2" w14:textId="71A0253E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68" w:history="1">
        <w:r w:rsidR="00686C2F" w:rsidRPr="00D07981">
          <w:rPr>
            <w:rStyle w:val="Hiperligao"/>
            <w:noProof/>
            <w:lang w:val="pt-PT"/>
          </w:rPr>
          <w:t>Figura 13 – Números que o jogador tem que escolher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_Toc43815668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7</w:t>
        </w:r>
        <w:r w:rsidR="00686C2F">
          <w:rPr>
            <w:noProof/>
            <w:webHidden/>
          </w:rPr>
          <w:fldChar w:fldCharType="end"/>
        </w:r>
      </w:hyperlink>
    </w:p>
    <w:p w14:paraId="0456F0C2" w14:textId="6E361D34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r:id="rId22" w:anchor="_Toc43815669" w:history="1">
        <w:r w:rsidR="00686C2F" w:rsidRPr="00D07981">
          <w:rPr>
            <w:rStyle w:val="Hiperligao"/>
            <w:noProof/>
            <w:lang w:val="pt-PT"/>
          </w:rPr>
          <w:t>Figura 14– Pergunta nº2 do nível somar 1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_Toc43815669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8</w:t>
        </w:r>
        <w:r w:rsidR="00686C2F">
          <w:rPr>
            <w:noProof/>
            <w:webHidden/>
          </w:rPr>
          <w:fldChar w:fldCharType="end"/>
        </w:r>
      </w:hyperlink>
    </w:p>
    <w:p w14:paraId="165EECAA" w14:textId="3E237C55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70" w:history="1">
        <w:r w:rsidR="00686C2F" w:rsidRPr="00D07981">
          <w:rPr>
            <w:rStyle w:val="Hiperligao"/>
            <w:noProof/>
          </w:rPr>
          <w:t xml:space="preserve">Figura 15 </w:t>
        </w:r>
        <w:r w:rsidR="00686C2F" w:rsidRPr="00D07981">
          <w:rPr>
            <w:rStyle w:val="Hiperligao"/>
            <w:noProof/>
            <w:lang w:val="pt-PT"/>
          </w:rPr>
          <w:t>– M</w:t>
        </w:r>
        <w:r w:rsidR="00686C2F" w:rsidRPr="00D07981">
          <w:rPr>
            <w:rStyle w:val="Hiperligao"/>
            <w:noProof/>
          </w:rPr>
          <w:t>enu de pausa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_Toc43815670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8</w:t>
        </w:r>
        <w:r w:rsidR="00686C2F">
          <w:rPr>
            <w:noProof/>
            <w:webHidden/>
          </w:rPr>
          <w:fldChar w:fldCharType="end"/>
        </w:r>
      </w:hyperlink>
    </w:p>
    <w:p w14:paraId="52A9F359" w14:textId="4F8F4AA1" w:rsidR="00686C2F" w:rsidRDefault="007466FF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pt-PT" w:eastAsia="pt-PT"/>
        </w:rPr>
      </w:pPr>
      <w:hyperlink w:anchor="_Toc43815671" w:history="1">
        <w:r w:rsidR="00686C2F" w:rsidRPr="00D07981">
          <w:rPr>
            <w:rStyle w:val="Hiperligao"/>
            <w:noProof/>
          </w:rPr>
          <w:t>Figura 16</w:t>
        </w:r>
        <w:r w:rsidR="00686C2F" w:rsidRPr="00D07981">
          <w:rPr>
            <w:rStyle w:val="Hiperligao"/>
            <w:noProof/>
            <w:lang w:val="pt-PT"/>
          </w:rPr>
          <w:t xml:space="preserve"> – </w:t>
        </w:r>
        <w:r w:rsidR="00686C2F" w:rsidRPr="00D07981">
          <w:rPr>
            <w:rStyle w:val="Hiperligao"/>
            <w:noProof/>
          </w:rPr>
          <w:t>Fim de nível</w:t>
        </w:r>
        <w:r w:rsidR="00686C2F">
          <w:rPr>
            <w:noProof/>
            <w:webHidden/>
          </w:rPr>
          <w:tab/>
        </w:r>
        <w:r w:rsidR="00686C2F">
          <w:rPr>
            <w:noProof/>
            <w:webHidden/>
          </w:rPr>
          <w:fldChar w:fldCharType="begin"/>
        </w:r>
        <w:r w:rsidR="00686C2F">
          <w:rPr>
            <w:noProof/>
            <w:webHidden/>
          </w:rPr>
          <w:instrText xml:space="preserve"> PAGEREF _Toc43815671 \h </w:instrText>
        </w:r>
        <w:r w:rsidR="00686C2F">
          <w:rPr>
            <w:noProof/>
            <w:webHidden/>
          </w:rPr>
        </w:r>
        <w:r w:rsidR="00686C2F">
          <w:rPr>
            <w:noProof/>
            <w:webHidden/>
          </w:rPr>
          <w:fldChar w:fldCharType="separate"/>
        </w:r>
        <w:r w:rsidR="00686C2F">
          <w:rPr>
            <w:noProof/>
            <w:webHidden/>
          </w:rPr>
          <w:t>9</w:t>
        </w:r>
        <w:r w:rsidR="00686C2F">
          <w:rPr>
            <w:noProof/>
            <w:webHidden/>
          </w:rPr>
          <w:fldChar w:fldCharType="end"/>
        </w:r>
      </w:hyperlink>
      <w:r w:rsidR="00686C2F">
        <w:rPr>
          <w:rStyle w:val="Hiperligao"/>
          <w:noProof/>
        </w:rPr>
        <w:t>1</w:t>
      </w:r>
    </w:p>
    <w:p w14:paraId="19DA7155" w14:textId="13EC08A2" w:rsidR="00CC4E13" w:rsidRPr="002653F9" w:rsidRDefault="00647400" w:rsidP="00521F19">
      <w:pPr>
        <w:tabs>
          <w:tab w:val="right" w:pos="7380"/>
        </w:tabs>
        <w:rPr>
          <w:lang w:val="pt-PT"/>
        </w:rPr>
      </w:pPr>
      <w:r>
        <w:rPr>
          <w:lang w:val="pt-PT"/>
        </w:rPr>
        <w:fldChar w:fldCharType="end"/>
      </w:r>
    </w:p>
    <w:p w14:paraId="6C3A9494" w14:textId="77777777" w:rsidR="00E9219C" w:rsidRPr="002653F9" w:rsidRDefault="00E9219C" w:rsidP="00E9219C">
      <w:pPr>
        <w:pStyle w:val="TitulosPrincipais"/>
      </w:pPr>
      <w:r w:rsidRPr="002653F9">
        <w:t xml:space="preserve"> </w:t>
      </w:r>
    </w:p>
    <w:p w14:paraId="1E62F5A4" w14:textId="77777777" w:rsidR="00CC4E13" w:rsidRPr="002653F9" w:rsidRDefault="00CC4E13" w:rsidP="00521F19">
      <w:pPr>
        <w:tabs>
          <w:tab w:val="right" w:pos="7380"/>
        </w:tabs>
        <w:rPr>
          <w:lang w:val="pt-PT"/>
        </w:rPr>
      </w:pPr>
    </w:p>
    <w:p w14:paraId="5576626D" w14:textId="77777777" w:rsidR="00CC4E13" w:rsidRPr="002653F9" w:rsidRDefault="00CC4E13">
      <w:pPr>
        <w:rPr>
          <w:lang w:val="pt-PT"/>
        </w:rPr>
      </w:pPr>
    </w:p>
    <w:p w14:paraId="39AAE53C" w14:textId="77777777" w:rsidR="00CC4E13" w:rsidRPr="002653F9" w:rsidRDefault="00CC4E13">
      <w:pPr>
        <w:rPr>
          <w:lang w:val="pt-PT"/>
        </w:rPr>
        <w:sectPr w:rsidR="00CC4E13" w:rsidRPr="002653F9">
          <w:headerReference w:type="default" r:id="rId23"/>
          <w:footerReference w:type="default" r:id="rId24"/>
          <w:pgSz w:w="11906" w:h="16838" w:code="9"/>
          <w:pgMar w:top="1418" w:right="1701" w:bottom="1418" w:left="1701" w:header="709" w:footer="709" w:gutter="0"/>
          <w:pgNumType w:fmt="lowerRoman" w:start="1"/>
          <w:cols w:space="708"/>
          <w:docGrid w:linePitch="360"/>
        </w:sectPr>
      </w:pPr>
    </w:p>
    <w:p w14:paraId="6C290F61" w14:textId="77777777" w:rsidR="00CC4E13" w:rsidRPr="002653F9" w:rsidRDefault="00CC4E13">
      <w:pPr>
        <w:pStyle w:val="Cabealho1"/>
        <w:rPr>
          <w:lang w:val="pt-PT"/>
        </w:rPr>
      </w:pPr>
      <w:bookmarkStart w:id="38" w:name="_Toc43795767"/>
      <w:bookmarkStart w:id="39" w:name="_Toc43796343"/>
      <w:r w:rsidRPr="002653F9">
        <w:rPr>
          <w:lang w:val="pt-PT"/>
        </w:rPr>
        <w:lastRenderedPageBreak/>
        <w:t>Introdução</w:t>
      </w:r>
      <w:bookmarkEnd w:id="38"/>
      <w:bookmarkEnd w:id="39"/>
    </w:p>
    <w:p w14:paraId="7E3FDB3E" w14:textId="77777777" w:rsidR="00CC4E13" w:rsidRDefault="00D43677">
      <w:pPr>
        <w:rPr>
          <w:lang w:val="pt-PT"/>
        </w:rPr>
      </w:pPr>
      <w:r w:rsidRPr="00D43677">
        <w:rPr>
          <w:lang w:val="pt-PT"/>
        </w:rPr>
        <w:t>A minha Prova de Aptidão Profissional enquadra-se no âmbito do Curso Técnico de Gestão e Programação de Sistemas Informáticos, decorrido entre 2017 e 2020, na Escola Secundária Padre Benjamim Salgado.</w:t>
      </w:r>
    </w:p>
    <w:p w14:paraId="72CAE603" w14:textId="77777777" w:rsidR="00D43677" w:rsidRPr="004344AE" w:rsidRDefault="00D43677">
      <w:pPr>
        <w:rPr>
          <w:lang w:val="pt-PT"/>
        </w:rPr>
      </w:pPr>
    </w:p>
    <w:p w14:paraId="6CE6F11B" w14:textId="77777777" w:rsidR="00D43677" w:rsidRDefault="00D43677">
      <w:pPr>
        <w:rPr>
          <w:lang w:val="pt-PT"/>
        </w:rPr>
      </w:pPr>
      <w:r w:rsidRPr="00D43677">
        <w:rPr>
          <w:lang w:val="pt-PT"/>
        </w:rPr>
        <w:t>O meu projeto consiste na elaboração de um jog</w:t>
      </w:r>
      <w:r w:rsidRPr="00BE2C7B">
        <w:rPr>
          <w:lang w:val="pt-PT"/>
        </w:rPr>
        <w:t>o</w:t>
      </w:r>
      <w:r w:rsidRPr="00D43677">
        <w:rPr>
          <w:lang w:val="pt-PT"/>
        </w:rPr>
        <w:t xml:space="preserve"> em terceira pessoa educacional 3d</w:t>
      </w:r>
      <w:r w:rsidR="00BE2C7B" w:rsidRPr="00BE2C7B">
        <w:rPr>
          <w:lang w:val="pt-PT"/>
        </w:rPr>
        <w:t>, onde o jogador tem de "</w:t>
      </w:r>
      <w:r w:rsidR="004344AE" w:rsidRPr="004344AE">
        <w:rPr>
          <w:lang w:val="pt-PT"/>
        </w:rPr>
        <w:t>escolher</w:t>
      </w:r>
      <w:r w:rsidR="00BE2C7B" w:rsidRPr="00BE2C7B">
        <w:rPr>
          <w:lang w:val="pt-PT"/>
        </w:rPr>
        <w:t>" os números corretos para ganhar pontos e subir de nível.</w:t>
      </w:r>
    </w:p>
    <w:p w14:paraId="72BC87ED" w14:textId="77777777" w:rsidR="00BE2C7B" w:rsidRDefault="00BE2C7B">
      <w:pPr>
        <w:rPr>
          <w:lang w:val="pt-PT"/>
        </w:rPr>
      </w:pPr>
    </w:p>
    <w:p w14:paraId="45B77753" w14:textId="7B2A05A3" w:rsidR="00BE2C7B" w:rsidRDefault="008A17C2">
      <w:pPr>
        <w:rPr>
          <w:lang w:val="pt-PT"/>
        </w:rPr>
      </w:pPr>
      <w:r>
        <w:rPr>
          <w:lang w:val="pt-PT"/>
        </w:rPr>
        <w:t>A m</w:t>
      </w:r>
      <w:r w:rsidR="00BE2C7B" w:rsidRPr="00BE2C7B">
        <w:rPr>
          <w:lang w:val="pt-PT"/>
        </w:rPr>
        <w:t>inha ideia original era fazer algo mais ambicioso</w:t>
      </w:r>
      <w:r>
        <w:rPr>
          <w:lang w:val="pt-PT"/>
        </w:rPr>
        <w:t>:</w:t>
      </w:r>
      <w:r w:rsidR="00BE2C7B" w:rsidRPr="00BE2C7B">
        <w:rPr>
          <w:lang w:val="pt-PT"/>
        </w:rPr>
        <w:t xml:space="preserve"> um jogo com vários níveis</w:t>
      </w:r>
      <w:r>
        <w:rPr>
          <w:lang w:val="pt-PT"/>
        </w:rPr>
        <w:t>,</w:t>
      </w:r>
      <w:r w:rsidR="00BE2C7B" w:rsidRPr="00BE2C7B">
        <w:rPr>
          <w:lang w:val="pt-PT"/>
        </w:rPr>
        <w:t xml:space="preserve"> para várias idades</w:t>
      </w:r>
      <w:r>
        <w:rPr>
          <w:lang w:val="pt-PT"/>
        </w:rPr>
        <w:t>. M</w:t>
      </w:r>
      <w:r w:rsidR="00BE2C7B" w:rsidRPr="00BE2C7B">
        <w:rPr>
          <w:lang w:val="pt-PT"/>
        </w:rPr>
        <w:t xml:space="preserve">as na tentativa de </w:t>
      </w:r>
      <w:r w:rsidR="004344AE" w:rsidRPr="00BE2C7B">
        <w:rPr>
          <w:lang w:val="pt-PT"/>
        </w:rPr>
        <w:t>p</w:t>
      </w:r>
      <w:r w:rsidR="004344AE" w:rsidRPr="004344AE">
        <w:rPr>
          <w:lang w:val="pt-PT"/>
        </w:rPr>
        <w:t>ô-lo</w:t>
      </w:r>
      <w:r w:rsidR="00BE2C7B" w:rsidRPr="00BE2C7B">
        <w:rPr>
          <w:lang w:val="pt-PT"/>
        </w:rPr>
        <w:t xml:space="preserve"> em prática</w:t>
      </w:r>
      <w:r>
        <w:rPr>
          <w:lang w:val="pt-PT"/>
        </w:rPr>
        <w:t>,</w:t>
      </w:r>
      <w:r w:rsidR="00BE2C7B" w:rsidRPr="00BE2C7B">
        <w:rPr>
          <w:lang w:val="pt-PT"/>
        </w:rPr>
        <w:t xml:space="preserve"> </w:t>
      </w:r>
      <w:r w:rsidRPr="00AD5D09">
        <w:rPr>
          <w:lang w:val="pt-PT"/>
        </w:rPr>
        <w:t>constatei</w:t>
      </w:r>
      <w:r w:rsidR="00BE2C7B" w:rsidRPr="00BE2C7B">
        <w:rPr>
          <w:lang w:val="pt-PT"/>
        </w:rPr>
        <w:t xml:space="preserve"> que não ia ser possível</w:t>
      </w:r>
      <w:r>
        <w:rPr>
          <w:lang w:val="pt-PT"/>
        </w:rPr>
        <w:t>,</w:t>
      </w:r>
      <w:r w:rsidR="00BE2C7B" w:rsidRPr="00BE2C7B">
        <w:rPr>
          <w:lang w:val="pt-PT"/>
        </w:rPr>
        <w:t xml:space="preserve"> pois desenvolver um jogo inclui muitas mais coisas que eu</w:t>
      </w:r>
      <w:r>
        <w:rPr>
          <w:lang w:val="pt-PT"/>
        </w:rPr>
        <w:t>,</w:t>
      </w:r>
      <w:r w:rsidR="00BE2C7B" w:rsidRPr="00BE2C7B">
        <w:rPr>
          <w:lang w:val="pt-PT"/>
        </w:rPr>
        <w:t xml:space="preserve"> antes</w:t>
      </w:r>
      <w:r>
        <w:rPr>
          <w:lang w:val="pt-PT"/>
        </w:rPr>
        <w:t>,</w:t>
      </w:r>
      <w:r w:rsidR="00BE2C7B" w:rsidRPr="00BE2C7B">
        <w:rPr>
          <w:lang w:val="pt-PT"/>
        </w:rPr>
        <w:t xml:space="preserve"> nem tinha ideia</w:t>
      </w:r>
      <w:r>
        <w:rPr>
          <w:lang w:val="pt-PT"/>
        </w:rPr>
        <w:t>. E</w:t>
      </w:r>
      <w:r w:rsidR="00BE2C7B" w:rsidRPr="00BE2C7B">
        <w:rPr>
          <w:lang w:val="pt-PT"/>
        </w:rPr>
        <w:t>ntão</w:t>
      </w:r>
      <w:r>
        <w:rPr>
          <w:lang w:val="pt-PT"/>
        </w:rPr>
        <w:t>,</w:t>
      </w:r>
      <w:r w:rsidR="00BE2C7B" w:rsidRPr="00BE2C7B">
        <w:rPr>
          <w:lang w:val="pt-PT"/>
        </w:rPr>
        <w:t xml:space="preserve"> decidi reduzir o número de níveis e fazer só para crianças mais pequenas.</w:t>
      </w:r>
    </w:p>
    <w:p w14:paraId="2A69781B" w14:textId="77777777" w:rsidR="00BE2C7B" w:rsidRDefault="00BE2C7B">
      <w:pPr>
        <w:rPr>
          <w:lang w:val="pt-PT"/>
        </w:rPr>
      </w:pPr>
    </w:p>
    <w:p w14:paraId="2B316C31" w14:textId="5C2C7E74" w:rsidR="00BE2C7B" w:rsidRDefault="008A17C2">
      <w:pPr>
        <w:rPr>
          <w:lang w:val="pt-PT"/>
        </w:rPr>
      </w:pPr>
      <w:r>
        <w:rPr>
          <w:lang w:val="pt-PT"/>
        </w:rPr>
        <w:t>A partir</w:t>
      </w:r>
      <w:r w:rsidR="00BE2C7B" w:rsidRPr="00BE2C7B">
        <w:rPr>
          <w:lang w:val="pt-PT"/>
        </w:rPr>
        <w:t xml:space="preserve"> </w:t>
      </w:r>
      <w:r>
        <w:rPr>
          <w:lang w:val="pt-PT"/>
        </w:rPr>
        <w:t>d</w:t>
      </w:r>
      <w:r w:rsidR="00BE2C7B" w:rsidRPr="00BE2C7B">
        <w:rPr>
          <w:lang w:val="pt-PT"/>
        </w:rPr>
        <w:t>aí comecei a fazer mini projetos e ver muitos tutoriais do youtube e na udemy para apanhar o jeito ao Unity e conhecer melhor o que está por trás dos jogos que eu tanto adoro.</w:t>
      </w:r>
    </w:p>
    <w:p w14:paraId="2210591D" w14:textId="77777777" w:rsidR="0086109F" w:rsidRDefault="0086109F">
      <w:pPr>
        <w:rPr>
          <w:lang w:val="pt-PT"/>
        </w:rPr>
      </w:pPr>
    </w:p>
    <w:p w14:paraId="683761AF" w14:textId="31FC1457" w:rsidR="0086109F" w:rsidRPr="00BE2C7B" w:rsidRDefault="0086109F">
      <w:pPr>
        <w:rPr>
          <w:lang w:val="pt-PT"/>
        </w:rPr>
      </w:pPr>
      <w:r w:rsidRPr="0086109F">
        <w:rPr>
          <w:lang w:val="pt-PT"/>
        </w:rPr>
        <w:t>Com a realização deste projeto</w:t>
      </w:r>
      <w:r w:rsidR="008A17C2">
        <w:rPr>
          <w:lang w:val="pt-PT"/>
        </w:rPr>
        <w:t>,</w:t>
      </w:r>
      <w:r w:rsidRPr="0086109F">
        <w:rPr>
          <w:lang w:val="pt-PT"/>
        </w:rPr>
        <w:t xml:space="preserve"> pretendo terminar o curso e ter a oportunidade de partilhar este jogo pela internet, para que as pessoas achem utilidade no meu jogo e consiga alegrar os jogadores.</w:t>
      </w:r>
      <w:bookmarkStart w:id="40" w:name="_GoBack"/>
      <w:bookmarkEnd w:id="40"/>
    </w:p>
    <w:p w14:paraId="2FAB6099" w14:textId="77777777" w:rsidR="00CC4E13" w:rsidRPr="00647400" w:rsidRDefault="00CC4E13" w:rsidP="00647400">
      <w:pPr>
        <w:pStyle w:val="Cabealho2"/>
        <w:rPr>
          <w:lang w:val="pt-PT"/>
        </w:rPr>
      </w:pPr>
      <w:bookmarkStart w:id="41" w:name="_Toc43796344"/>
      <w:r w:rsidRPr="00647400">
        <w:rPr>
          <w:lang w:val="pt-PT"/>
        </w:rPr>
        <w:t>Contextualização</w:t>
      </w:r>
      <w:bookmarkEnd w:id="41"/>
    </w:p>
    <w:p w14:paraId="5CA5A83E" w14:textId="7D4B4283" w:rsidR="00CC4E13" w:rsidRDefault="00460861">
      <w:pPr>
        <w:rPr>
          <w:lang w:val="pt-PT"/>
        </w:rPr>
      </w:pPr>
      <w:r>
        <w:rPr>
          <w:lang w:val="pt-PT"/>
        </w:rPr>
        <w:t xml:space="preserve">É reconhecida a importância do </w:t>
      </w:r>
      <w:r w:rsidRPr="008A17C2">
        <w:rPr>
          <w:i/>
          <w:iCs/>
          <w:lang w:val="pt-PT"/>
        </w:rPr>
        <w:t>software</w:t>
      </w:r>
      <w:r w:rsidRPr="00460861">
        <w:rPr>
          <w:lang w:val="pt-PT"/>
        </w:rPr>
        <w:t xml:space="preserve"> lúdico </w:t>
      </w:r>
      <w:r>
        <w:rPr>
          <w:lang w:val="pt-PT"/>
        </w:rPr>
        <w:t xml:space="preserve">como </w:t>
      </w:r>
      <w:r w:rsidRPr="00460861">
        <w:rPr>
          <w:lang w:val="pt-PT"/>
        </w:rPr>
        <w:t xml:space="preserve">recurso didático, </w:t>
      </w:r>
      <w:r>
        <w:rPr>
          <w:lang w:val="pt-PT"/>
        </w:rPr>
        <w:t xml:space="preserve">na </w:t>
      </w:r>
      <w:r w:rsidRPr="00460861">
        <w:rPr>
          <w:lang w:val="pt-PT"/>
        </w:rPr>
        <w:t>aprendiza</w:t>
      </w:r>
      <w:r>
        <w:rPr>
          <w:lang w:val="pt-PT"/>
        </w:rPr>
        <w:t>gem</w:t>
      </w:r>
      <w:r w:rsidRPr="00460861">
        <w:rPr>
          <w:lang w:val="pt-PT"/>
        </w:rPr>
        <w:t xml:space="preserve"> da</w:t>
      </w:r>
      <w:r>
        <w:rPr>
          <w:lang w:val="pt-PT"/>
        </w:rPr>
        <w:t>s</w:t>
      </w:r>
      <w:r w:rsidRPr="00460861">
        <w:rPr>
          <w:lang w:val="pt-PT"/>
        </w:rPr>
        <w:t xml:space="preserve"> criança</w:t>
      </w:r>
      <w:r>
        <w:rPr>
          <w:lang w:val="pt-PT"/>
        </w:rPr>
        <w:t>s</w:t>
      </w:r>
      <w:r w:rsidRPr="00460861">
        <w:rPr>
          <w:lang w:val="pt-PT"/>
        </w:rPr>
        <w:t>. Desenvolve</w:t>
      </w:r>
      <w:r>
        <w:rPr>
          <w:lang w:val="pt-PT"/>
        </w:rPr>
        <w:t xml:space="preserve"> as</w:t>
      </w:r>
      <w:r w:rsidRPr="00460861">
        <w:rPr>
          <w:lang w:val="pt-PT"/>
        </w:rPr>
        <w:t xml:space="preserve"> suas habilidades</w:t>
      </w:r>
      <w:r>
        <w:rPr>
          <w:lang w:val="pt-PT"/>
        </w:rPr>
        <w:t xml:space="preserve">, </w:t>
      </w:r>
      <w:r w:rsidRPr="00460861">
        <w:rPr>
          <w:lang w:val="pt-PT"/>
        </w:rPr>
        <w:t xml:space="preserve">promover </w:t>
      </w:r>
      <w:r>
        <w:rPr>
          <w:lang w:val="pt-PT"/>
        </w:rPr>
        <w:t xml:space="preserve">a </w:t>
      </w:r>
      <w:r w:rsidRPr="00460861">
        <w:rPr>
          <w:lang w:val="pt-PT"/>
        </w:rPr>
        <w:t xml:space="preserve">socialização, </w:t>
      </w:r>
      <w:r>
        <w:rPr>
          <w:lang w:val="pt-PT"/>
        </w:rPr>
        <w:t xml:space="preserve">a </w:t>
      </w:r>
      <w:r w:rsidRPr="00460861">
        <w:rPr>
          <w:lang w:val="pt-PT"/>
        </w:rPr>
        <w:t xml:space="preserve">interação, </w:t>
      </w:r>
      <w:r>
        <w:rPr>
          <w:lang w:val="pt-PT"/>
        </w:rPr>
        <w:t xml:space="preserve">a </w:t>
      </w:r>
      <w:r w:rsidRPr="00460861">
        <w:rPr>
          <w:lang w:val="pt-PT"/>
        </w:rPr>
        <w:t>afetividade entre outras</w:t>
      </w:r>
      <w:r>
        <w:rPr>
          <w:lang w:val="pt-PT"/>
        </w:rPr>
        <w:t xml:space="preserve"> competências</w:t>
      </w:r>
      <w:r w:rsidRPr="00460861">
        <w:rPr>
          <w:lang w:val="pt-PT"/>
        </w:rPr>
        <w:t xml:space="preserve">. </w:t>
      </w:r>
      <w:r>
        <w:rPr>
          <w:lang w:val="pt-PT"/>
        </w:rPr>
        <w:t>R</w:t>
      </w:r>
      <w:r w:rsidRPr="00460861">
        <w:rPr>
          <w:lang w:val="pt-PT"/>
        </w:rPr>
        <w:t xml:space="preserve">ealizadas de forma </w:t>
      </w:r>
      <w:r w:rsidR="00BD7AF0">
        <w:rPr>
          <w:lang w:val="pt-PT"/>
        </w:rPr>
        <w:t xml:space="preserve">planeada podem permitir </w:t>
      </w:r>
      <w:r w:rsidRPr="00460861">
        <w:rPr>
          <w:lang w:val="pt-PT"/>
        </w:rPr>
        <w:t xml:space="preserve">alcançar resultados </w:t>
      </w:r>
      <w:r w:rsidR="00BD7AF0">
        <w:rPr>
          <w:lang w:val="pt-PT"/>
        </w:rPr>
        <w:t xml:space="preserve">muito </w:t>
      </w:r>
      <w:r w:rsidRPr="00460861">
        <w:rPr>
          <w:lang w:val="pt-PT"/>
        </w:rPr>
        <w:t>positivos.</w:t>
      </w:r>
    </w:p>
    <w:p w14:paraId="4B438FF4" w14:textId="27F1932B" w:rsidR="00BD7AF0" w:rsidRPr="00460861" w:rsidRDefault="00BD7AF0">
      <w:pPr>
        <w:rPr>
          <w:lang w:val="pt-PT"/>
        </w:rPr>
      </w:pPr>
      <w:r>
        <w:rPr>
          <w:lang w:val="pt-PT"/>
        </w:rPr>
        <w:t>Foi com este propósito que procurei desenvolver esta aplicação…</w:t>
      </w:r>
    </w:p>
    <w:p w14:paraId="5A344A7B" w14:textId="77777777" w:rsidR="00CC4E13" w:rsidRDefault="00CC4E13">
      <w:pPr>
        <w:pStyle w:val="Cabealho2"/>
        <w:rPr>
          <w:lang w:val="pt-PT"/>
        </w:rPr>
      </w:pPr>
      <w:bookmarkStart w:id="42" w:name="_Toc43796345"/>
      <w:r w:rsidRPr="002653F9">
        <w:rPr>
          <w:lang w:val="pt-PT"/>
        </w:rPr>
        <w:t>Motivação e Objetivos</w:t>
      </w:r>
      <w:bookmarkEnd w:id="42"/>
    </w:p>
    <w:p w14:paraId="231A4978" w14:textId="37AE61A9" w:rsidR="0086109F" w:rsidRDefault="0086109F" w:rsidP="0086109F">
      <w:pPr>
        <w:rPr>
          <w:lang w:val="pt-PT"/>
        </w:rPr>
      </w:pPr>
      <w:r w:rsidRPr="0086109F">
        <w:rPr>
          <w:lang w:val="pt-PT"/>
        </w:rPr>
        <w:t xml:space="preserve">Eu estava com a expetativa de que </w:t>
      </w:r>
      <w:r w:rsidR="008A17C2">
        <w:rPr>
          <w:lang w:val="pt-PT"/>
        </w:rPr>
        <w:t xml:space="preserve">tudo </w:t>
      </w:r>
      <w:r w:rsidRPr="0086109F">
        <w:rPr>
          <w:lang w:val="pt-PT"/>
        </w:rPr>
        <w:t>corresse bem, tinha muita vontade de aprender novas coisas em relação a uma área que eu tinha pouco conhecimento, mas grande admiração (área dos videojogos), tendo vários objetivos:</w:t>
      </w:r>
    </w:p>
    <w:p w14:paraId="428152F1" w14:textId="77777777" w:rsidR="0086109F" w:rsidRDefault="0086109F" w:rsidP="0086109F">
      <w:pPr>
        <w:rPr>
          <w:lang w:val="pt-PT"/>
        </w:rPr>
      </w:pPr>
    </w:p>
    <w:p w14:paraId="7657B2ED" w14:textId="37E56344" w:rsidR="0086109F" w:rsidRDefault="0086109F" w:rsidP="0086109F">
      <w:pPr>
        <w:rPr>
          <w:lang w:val="pt-PT"/>
        </w:rPr>
      </w:pPr>
      <w:r w:rsidRPr="0086109F">
        <w:rPr>
          <w:lang w:val="pt-PT"/>
        </w:rPr>
        <w:lastRenderedPageBreak/>
        <w:t>-Entender mais sobre como funcionam os jogos e o que está por trás daquilo que nós vemos no ecrã</w:t>
      </w:r>
      <w:r w:rsidR="008A17C2">
        <w:rPr>
          <w:lang w:val="pt-PT"/>
        </w:rPr>
        <w:t>;</w:t>
      </w:r>
    </w:p>
    <w:p w14:paraId="1D7823F6" w14:textId="794A965D" w:rsidR="0086109F" w:rsidRDefault="0086109F" w:rsidP="0086109F">
      <w:pPr>
        <w:rPr>
          <w:lang w:val="pt-PT"/>
        </w:rPr>
      </w:pPr>
      <w:r w:rsidRPr="0086109F">
        <w:rPr>
          <w:lang w:val="pt-PT"/>
        </w:rPr>
        <w:t>-Fazer um jogo em que tenha utilidade e que eu me sinta realizado por ter conseguido fazê-lo</w:t>
      </w:r>
      <w:r w:rsidR="008A17C2">
        <w:rPr>
          <w:lang w:val="pt-PT"/>
        </w:rPr>
        <w:t>;</w:t>
      </w:r>
    </w:p>
    <w:p w14:paraId="25086392" w14:textId="77777777" w:rsidR="0086109F" w:rsidRPr="0086109F" w:rsidRDefault="0086109F" w:rsidP="0086109F">
      <w:pPr>
        <w:rPr>
          <w:lang w:val="pt-PT"/>
        </w:rPr>
      </w:pPr>
      <w:r w:rsidRPr="0086109F">
        <w:rPr>
          <w:lang w:val="pt-PT"/>
        </w:rPr>
        <w:t xml:space="preserve">-Concluir o curso de </w:t>
      </w:r>
      <w:r w:rsidR="004344AE" w:rsidRPr="004344AE">
        <w:rPr>
          <w:lang w:val="pt-PT"/>
        </w:rPr>
        <w:t>GPSI.</w:t>
      </w:r>
    </w:p>
    <w:p w14:paraId="4DE08B4A" w14:textId="77777777" w:rsidR="00CC4E13" w:rsidRPr="002653F9" w:rsidRDefault="00CC4E13">
      <w:pPr>
        <w:pStyle w:val="Cabealho2"/>
        <w:rPr>
          <w:lang w:val="pt-PT"/>
        </w:rPr>
      </w:pPr>
      <w:bookmarkStart w:id="43" w:name="_Toc43796346"/>
      <w:r w:rsidRPr="002653F9">
        <w:rPr>
          <w:lang w:val="pt-PT"/>
        </w:rPr>
        <w:t>Estrutura do Relatório</w:t>
      </w:r>
      <w:bookmarkEnd w:id="43"/>
    </w:p>
    <w:p w14:paraId="3A4C7903" w14:textId="77777777" w:rsidR="00683F5D" w:rsidRDefault="00683F5D" w:rsidP="0086109F">
      <w:pPr>
        <w:rPr>
          <w:lang w:val="pt-PT"/>
        </w:rPr>
      </w:pPr>
    </w:p>
    <w:p w14:paraId="22CB4DD8" w14:textId="77777777" w:rsidR="0086109F" w:rsidRPr="0086109F" w:rsidRDefault="0086109F" w:rsidP="008A17C2">
      <w:pPr>
        <w:rPr>
          <w:lang w:val="pt-PT"/>
        </w:rPr>
      </w:pPr>
      <w:r w:rsidRPr="0086109F">
        <w:rPr>
          <w:lang w:val="pt-PT"/>
        </w:rPr>
        <w:t>O meu relatório começa por uma breve dedicatória às pessoas de quem gosto. De seguida,</w:t>
      </w:r>
    </w:p>
    <w:p w14:paraId="6C762491" w14:textId="77777777" w:rsidR="0086109F" w:rsidRPr="002653F9" w:rsidRDefault="0086109F" w:rsidP="008A17C2">
      <w:pPr>
        <w:rPr>
          <w:lang w:val="pt-PT"/>
        </w:rPr>
      </w:pPr>
      <w:r w:rsidRPr="0086109F">
        <w:rPr>
          <w:lang w:val="pt-PT"/>
        </w:rPr>
        <w:t>vêm os agradecimentos às pessoas que nos acompanharam nestes três anos de curso. Depois o</w:t>
      </w:r>
      <w:r w:rsidR="00683F5D" w:rsidRPr="00683F5D">
        <w:rPr>
          <w:lang w:val="pt-PT"/>
        </w:rPr>
        <w:t xml:space="preserve"> </w:t>
      </w:r>
      <w:r w:rsidRPr="0086109F">
        <w:rPr>
          <w:lang w:val="pt-PT"/>
        </w:rPr>
        <w:t>resumo onde faço uma breve apresentação do meu projeto. Segue-se o desenvolvimento onde</w:t>
      </w:r>
      <w:r w:rsidR="00683F5D" w:rsidRPr="00683F5D">
        <w:rPr>
          <w:lang w:val="pt-PT"/>
        </w:rPr>
        <w:t xml:space="preserve"> </w:t>
      </w:r>
      <w:r w:rsidRPr="0086109F">
        <w:rPr>
          <w:lang w:val="pt-PT"/>
        </w:rPr>
        <w:t>aprofundo mais circunstanciadamente o desenvolvimento do meu projeto.</w:t>
      </w:r>
      <w:r w:rsidR="00683F5D" w:rsidRPr="00683F5D">
        <w:rPr>
          <w:lang w:val="pt-PT"/>
        </w:rPr>
        <w:t xml:space="preserve"> </w:t>
      </w:r>
      <w:r w:rsidRPr="0086109F">
        <w:rPr>
          <w:lang w:val="pt-PT"/>
        </w:rPr>
        <w:t xml:space="preserve">Por fim, a conclusão, </w:t>
      </w:r>
      <w:r w:rsidR="00683F5D" w:rsidRPr="00683F5D">
        <w:rPr>
          <w:lang w:val="pt-PT"/>
        </w:rPr>
        <w:t>e a</w:t>
      </w:r>
      <w:r w:rsidR="004344AE">
        <w:t xml:space="preserve"> Webliografia</w:t>
      </w:r>
      <w:r w:rsidRPr="0086109F">
        <w:rPr>
          <w:lang w:val="pt-PT"/>
        </w:rPr>
        <w:t>.</w:t>
      </w:r>
    </w:p>
    <w:p w14:paraId="0B65CB5C" w14:textId="77777777" w:rsidR="00CC4E13" w:rsidRPr="002653F9" w:rsidRDefault="00CC4E13">
      <w:pPr>
        <w:rPr>
          <w:lang w:val="pt-PT"/>
        </w:rPr>
      </w:pPr>
      <w:r w:rsidRPr="002653F9">
        <w:rPr>
          <w:lang w:val="pt-PT"/>
        </w:rPr>
        <w:br w:type="page"/>
      </w:r>
    </w:p>
    <w:p w14:paraId="5B37457D" w14:textId="77777777" w:rsidR="00CC4E13" w:rsidRPr="002653F9" w:rsidRDefault="00CC4E13">
      <w:pPr>
        <w:rPr>
          <w:lang w:val="pt-PT"/>
        </w:rPr>
      </w:pPr>
    </w:p>
    <w:p w14:paraId="7271A7AC" w14:textId="77777777" w:rsidR="00CC4E13" w:rsidRPr="002653F9" w:rsidRDefault="00CC4E13">
      <w:pPr>
        <w:rPr>
          <w:lang w:val="pt-PT"/>
        </w:rPr>
      </w:pPr>
    </w:p>
    <w:p w14:paraId="0D3A5478" w14:textId="5E48E5F0" w:rsidR="00CC4E13" w:rsidRPr="001705D4" w:rsidRDefault="001705D4">
      <w:pPr>
        <w:pStyle w:val="Cabealho1"/>
        <w:rPr>
          <w:lang w:val="pt-PT"/>
        </w:rPr>
      </w:pPr>
      <w:r w:rsidRPr="001705D4">
        <w:rPr>
          <w:lang w:val="pt-PT"/>
        </w:rPr>
        <w:t>Jogo Educacional 3D</w:t>
      </w:r>
    </w:p>
    <w:p w14:paraId="5328763B" w14:textId="472EDA9B" w:rsidR="001705D4" w:rsidRDefault="001705D4" w:rsidP="00CE5550">
      <w:pPr>
        <w:rPr>
          <w:lang w:val="pt-PT"/>
        </w:rPr>
      </w:pPr>
      <w:r w:rsidRPr="001705D4">
        <w:rPr>
          <w:lang w:val="pt-PT"/>
        </w:rPr>
        <w:t>A minha prova de a</w:t>
      </w:r>
      <w:r>
        <w:rPr>
          <w:lang w:val="pt-PT"/>
        </w:rPr>
        <w:t xml:space="preserve">ptidão profissional consiste no desenvolvimento de uma aplicação, desenvolvida em </w:t>
      </w:r>
      <w:r w:rsidRPr="008A17C2">
        <w:rPr>
          <w:i/>
          <w:iCs/>
          <w:lang w:val="pt-PT"/>
        </w:rPr>
        <w:t>Unity</w:t>
      </w:r>
      <w:r>
        <w:rPr>
          <w:lang w:val="pt-PT"/>
        </w:rPr>
        <w:t>, de um jogo educativo para crianças com idades entre 6 e 10 anos, onde estas podem testar e desenvolver as suas capacidades de cálculo matemático.</w:t>
      </w:r>
    </w:p>
    <w:p w14:paraId="6B853729" w14:textId="68B2ED15" w:rsidR="00686C2F" w:rsidRDefault="00686C2F" w:rsidP="00CE5550">
      <w:pPr>
        <w:rPr>
          <w:lang w:val="pt-PT"/>
        </w:rPr>
      </w:pPr>
    </w:p>
    <w:p w14:paraId="333E3BA1" w14:textId="513101A7" w:rsidR="00686C2F" w:rsidRPr="00686C2F" w:rsidRDefault="00686C2F" w:rsidP="00CE5550">
      <w:pPr>
        <w:rPr>
          <w:lang w:val="pt-PT"/>
        </w:rPr>
      </w:pPr>
      <w:r>
        <w:rPr>
          <w:lang w:val="pt-PT"/>
        </w:rPr>
        <w:t>Como qualquer jogo tem de haver um menu principal</w:t>
      </w:r>
      <w:r w:rsidR="0049771E">
        <w:rPr>
          <w:lang w:val="pt-PT"/>
        </w:rPr>
        <w:t>.</w:t>
      </w:r>
      <w:r>
        <w:rPr>
          <w:lang w:val="pt-PT"/>
        </w:rPr>
        <w:t xml:space="preserve"> </w:t>
      </w:r>
      <w:r w:rsidR="0049771E">
        <w:rPr>
          <w:lang w:val="pt-PT"/>
        </w:rPr>
        <w:t>C</w:t>
      </w:r>
      <w:r>
        <w:rPr>
          <w:lang w:val="pt-PT"/>
        </w:rPr>
        <w:t>omo podemos ver na figura em baixo, es</w:t>
      </w:r>
      <w:r w:rsidR="0049771E">
        <w:rPr>
          <w:lang w:val="pt-PT"/>
        </w:rPr>
        <w:t>tá</w:t>
      </w:r>
      <w:r>
        <w:rPr>
          <w:lang w:val="pt-PT"/>
        </w:rPr>
        <w:t xml:space="preserve"> o menu que desenvolvi. O menu tem 5 botões visíveis e alguns paneis invisíveis que ficam ativos quando os respetivos botões são clicados. </w:t>
      </w:r>
      <w:r w:rsidRPr="00686C2F">
        <w:rPr>
          <w:lang w:val="pt-PT"/>
        </w:rPr>
        <w:t xml:space="preserve">O </w:t>
      </w:r>
      <w:r w:rsidRPr="0049771E">
        <w:rPr>
          <w:i/>
          <w:iCs/>
          <w:lang w:val="pt-PT"/>
        </w:rPr>
        <w:t>background</w:t>
      </w:r>
      <w:r w:rsidRPr="00686C2F">
        <w:rPr>
          <w:lang w:val="pt-PT"/>
        </w:rPr>
        <w:t xml:space="preserve"> eu fiz </w:t>
      </w:r>
      <w:r w:rsidRPr="0049771E">
        <w:rPr>
          <w:i/>
          <w:iCs/>
          <w:lang w:val="pt-PT"/>
        </w:rPr>
        <w:t>download</w:t>
      </w:r>
      <w:r w:rsidRPr="00686C2F">
        <w:rPr>
          <w:lang w:val="pt-PT"/>
        </w:rPr>
        <w:t xml:space="preserve"> na </w:t>
      </w:r>
      <w:r w:rsidRPr="0049771E">
        <w:rPr>
          <w:i/>
          <w:iCs/>
          <w:lang w:val="pt-PT"/>
        </w:rPr>
        <w:t>Asset Store</w:t>
      </w:r>
      <w:r w:rsidRPr="00686C2F">
        <w:rPr>
          <w:lang w:val="pt-PT"/>
        </w:rPr>
        <w:t xml:space="preserve"> da </w:t>
      </w:r>
      <w:r w:rsidRPr="0049771E">
        <w:rPr>
          <w:i/>
          <w:iCs/>
          <w:lang w:val="pt-PT"/>
        </w:rPr>
        <w:t>Unity</w:t>
      </w:r>
      <w:r w:rsidRPr="00686C2F">
        <w:rPr>
          <w:lang w:val="pt-PT"/>
        </w:rPr>
        <w:t xml:space="preserve"> e e</w:t>
      </w:r>
      <w:r>
        <w:rPr>
          <w:lang w:val="pt-PT"/>
        </w:rPr>
        <w:t xml:space="preserve">le já vinha com uma </w:t>
      </w:r>
      <w:r w:rsidRPr="0049771E">
        <w:rPr>
          <w:i/>
          <w:iCs/>
          <w:lang w:val="pt-PT"/>
        </w:rPr>
        <w:t>script</w:t>
      </w:r>
      <w:r>
        <w:rPr>
          <w:lang w:val="pt-PT"/>
        </w:rPr>
        <w:t xml:space="preserve"> que faz as imagens repetirem-se dando um efeito de movimento.</w:t>
      </w:r>
    </w:p>
    <w:p w14:paraId="7056B434" w14:textId="77777777" w:rsidR="001705D4" w:rsidRPr="00686C2F" w:rsidRDefault="001705D4" w:rsidP="00CE5550">
      <w:pPr>
        <w:rPr>
          <w:lang w:val="pt-PT"/>
        </w:rPr>
      </w:pPr>
    </w:p>
    <w:p w14:paraId="11C73120" w14:textId="74FAC36F" w:rsidR="00CE5550" w:rsidRPr="00686C2F" w:rsidRDefault="001705D4" w:rsidP="00CE5550">
      <w:pPr>
        <w:rPr>
          <w:lang w:val="pt-PT"/>
        </w:rPr>
      </w:pPr>
      <w:r w:rsidRPr="00686C2F">
        <w:rPr>
          <w:lang w:val="pt-PT"/>
        </w:rPr>
        <w:t xml:space="preserve"> </w:t>
      </w:r>
    </w:p>
    <w:p w14:paraId="7CDB1211" w14:textId="07837833" w:rsidR="00647400" w:rsidRDefault="006D4E5E" w:rsidP="00647400">
      <w:pPr>
        <w:keepNext/>
      </w:pPr>
      <w:r>
        <w:rPr>
          <w:noProof/>
        </w:rPr>
        <w:drawing>
          <wp:inline distT="0" distB="0" distL="0" distR="0" wp14:anchorId="7FCDBB66" wp14:editId="3E6A1A65">
            <wp:extent cx="5394960" cy="220218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2EDA" w14:textId="62E3900D" w:rsidR="00A0251E" w:rsidRPr="00686C2F" w:rsidRDefault="00647400" w:rsidP="00647400">
      <w:pPr>
        <w:pStyle w:val="Legenda"/>
        <w:jc w:val="center"/>
        <w:rPr>
          <w:lang w:val="pt-PT"/>
        </w:rPr>
      </w:pPr>
      <w:bookmarkStart w:id="44" w:name="_Toc43815656"/>
      <w:r w:rsidRPr="00686C2F">
        <w:rPr>
          <w:lang w:val="pt-PT"/>
        </w:rPr>
        <w:t xml:space="preserve">Figura </w:t>
      </w:r>
      <w:r>
        <w:fldChar w:fldCharType="begin"/>
      </w:r>
      <w:r w:rsidRPr="00686C2F">
        <w:rPr>
          <w:lang w:val="pt-PT"/>
        </w:rPr>
        <w:instrText xml:space="preserve"> SEQ Figura \* ARABIC </w:instrText>
      </w:r>
      <w:r>
        <w:fldChar w:fldCharType="separate"/>
      </w:r>
      <w:r w:rsidRPr="00686C2F">
        <w:rPr>
          <w:noProof/>
          <w:lang w:val="pt-PT"/>
        </w:rPr>
        <w:t>1</w:t>
      </w:r>
      <w:r>
        <w:fldChar w:fldCharType="end"/>
      </w:r>
      <w:r w:rsidR="002653F9" w:rsidRPr="002653F9">
        <w:rPr>
          <w:lang w:val="pt-PT"/>
        </w:rPr>
        <w:t>–</w:t>
      </w:r>
      <w:r w:rsidR="00074341" w:rsidRPr="00686C2F">
        <w:rPr>
          <w:lang w:val="pt-PT"/>
        </w:rPr>
        <w:t xml:space="preserve"> M</w:t>
      </w:r>
      <w:r w:rsidR="00A0251E" w:rsidRPr="00686C2F">
        <w:rPr>
          <w:lang w:val="pt-PT"/>
        </w:rPr>
        <w:t>enu Principal</w:t>
      </w:r>
      <w:bookmarkEnd w:id="44"/>
    </w:p>
    <w:p w14:paraId="690D25AD" w14:textId="77777777" w:rsidR="00A0251E" w:rsidRDefault="00A0251E" w:rsidP="00D0760E">
      <w:pPr>
        <w:pStyle w:val="Legenda"/>
        <w:tabs>
          <w:tab w:val="left" w:pos="3420"/>
        </w:tabs>
        <w:rPr>
          <w:lang w:val="pt-PT"/>
        </w:rPr>
      </w:pPr>
    </w:p>
    <w:p w14:paraId="5C510D54" w14:textId="77777777" w:rsidR="0049771E" w:rsidRDefault="00686C2F" w:rsidP="00D0760E">
      <w:pPr>
        <w:pStyle w:val="Legenda"/>
        <w:tabs>
          <w:tab w:val="left" w:pos="3420"/>
        </w:tabs>
        <w:rPr>
          <w:b w:val="0"/>
          <w:lang w:val="pt-PT"/>
        </w:rPr>
      </w:pPr>
      <w:r w:rsidRPr="00686C2F">
        <w:rPr>
          <w:b w:val="0"/>
          <w:lang w:val="pt-PT"/>
        </w:rPr>
        <w:t>Irei começar por falar</w:t>
      </w:r>
      <w:r>
        <w:rPr>
          <w:b w:val="0"/>
          <w:lang w:val="pt-PT"/>
        </w:rPr>
        <w:t xml:space="preserve"> no botão que está no topo</w:t>
      </w:r>
      <w:r w:rsidR="0049771E">
        <w:rPr>
          <w:b w:val="0"/>
          <w:lang w:val="pt-PT"/>
        </w:rPr>
        <w:t>:</w:t>
      </w:r>
      <w:r>
        <w:rPr>
          <w:b w:val="0"/>
          <w:lang w:val="pt-PT"/>
        </w:rPr>
        <w:t xml:space="preserve"> o botão de perfil. </w:t>
      </w:r>
    </w:p>
    <w:p w14:paraId="386B5ECD" w14:textId="619FD14B" w:rsidR="00A0251E" w:rsidRPr="00AD5D09" w:rsidRDefault="00686C2F" w:rsidP="00D0760E">
      <w:pPr>
        <w:pStyle w:val="Legenda"/>
        <w:tabs>
          <w:tab w:val="left" w:pos="3420"/>
        </w:tabs>
        <w:rPr>
          <w:b w:val="0"/>
          <w:lang w:val="pt-PT"/>
        </w:rPr>
      </w:pPr>
      <w:r>
        <w:rPr>
          <w:b w:val="0"/>
          <w:lang w:val="pt-PT"/>
        </w:rPr>
        <w:t>Ao ser clicado</w:t>
      </w:r>
      <w:r w:rsidR="0049771E">
        <w:rPr>
          <w:b w:val="0"/>
          <w:lang w:val="pt-PT"/>
        </w:rPr>
        <w:t>,</w:t>
      </w:r>
      <w:r>
        <w:rPr>
          <w:b w:val="0"/>
          <w:lang w:val="pt-PT"/>
        </w:rPr>
        <w:t xml:space="preserve"> aparece</w:t>
      </w:r>
      <w:r w:rsidR="0049771E">
        <w:rPr>
          <w:b w:val="0"/>
          <w:lang w:val="pt-PT"/>
        </w:rPr>
        <w:t>m</w:t>
      </w:r>
      <w:r>
        <w:rPr>
          <w:b w:val="0"/>
          <w:lang w:val="pt-PT"/>
        </w:rPr>
        <w:t xml:space="preserve"> mais dois botões um para o jogador fazer login à sua conta </w:t>
      </w:r>
      <w:r w:rsidR="00F84CF2">
        <w:rPr>
          <w:b w:val="0"/>
          <w:lang w:val="pt-PT"/>
        </w:rPr>
        <w:t xml:space="preserve">que depois permitirá aceder às suas informações como o nível, nome, </w:t>
      </w:r>
      <w:r w:rsidR="00AD5D09">
        <w:rPr>
          <w:b w:val="0"/>
          <w:lang w:val="pt-PT"/>
        </w:rPr>
        <w:t>etc.</w:t>
      </w:r>
      <w:r w:rsidR="0049771E">
        <w:rPr>
          <w:b w:val="0"/>
          <w:lang w:val="pt-PT"/>
        </w:rPr>
        <w:t>;</w:t>
      </w:r>
      <w:r w:rsidR="00F84CF2">
        <w:rPr>
          <w:b w:val="0"/>
          <w:lang w:val="pt-PT"/>
        </w:rPr>
        <w:t xml:space="preserve"> </w:t>
      </w:r>
      <w:r w:rsidR="0049771E" w:rsidRPr="00AD5D09">
        <w:rPr>
          <w:b w:val="0"/>
          <w:lang w:val="pt-PT"/>
        </w:rPr>
        <w:t>o</w:t>
      </w:r>
      <w:r w:rsidR="00F84CF2" w:rsidRPr="00AD5D09">
        <w:rPr>
          <w:b w:val="0"/>
          <w:lang w:val="pt-PT"/>
        </w:rPr>
        <w:t xml:space="preserve"> outro botão é para </w:t>
      </w:r>
      <w:r w:rsidR="0049771E" w:rsidRPr="00AD5D09">
        <w:rPr>
          <w:b w:val="0"/>
          <w:lang w:val="pt-PT"/>
        </w:rPr>
        <w:t xml:space="preserve">os novos </w:t>
      </w:r>
      <w:r w:rsidR="00F84CF2" w:rsidRPr="00AD5D09">
        <w:rPr>
          <w:b w:val="0"/>
          <w:lang w:val="pt-PT"/>
        </w:rPr>
        <w:t>jogador</w:t>
      </w:r>
      <w:r w:rsidR="0049771E" w:rsidRPr="00AD5D09">
        <w:rPr>
          <w:b w:val="0"/>
          <w:lang w:val="pt-PT"/>
        </w:rPr>
        <w:t>es</w:t>
      </w:r>
      <w:r w:rsidR="00F84CF2" w:rsidRPr="00AD5D09">
        <w:rPr>
          <w:b w:val="0"/>
          <w:lang w:val="pt-PT"/>
        </w:rPr>
        <w:t xml:space="preserve"> </w:t>
      </w:r>
      <w:r w:rsidR="0049771E" w:rsidRPr="00AD5D09">
        <w:rPr>
          <w:b w:val="0"/>
          <w:lang w:val="pt-PT"/>
        </w:rPr>
        <w:t>poderem criar</w:t>
      </w:r>
      <w:r w:rsidR="00F84CF2" w:rsidRPr="00AD5D09">
        <w:rPr>
          <w:b w:val="0"/>
          <w:lang w:val="pt-PT"/>
        </w:rPr>
        <w:t xml:space="preserve"> uma conta.</w:t>
      </w:r>
    </w:p>
    <w:p w14:paraId="54BAFC5E" w14:textId="525457DD" w:rsidR="00647400" w:rsidRDefault="006D4E5E" w:rsidP="00647400">
      <w:pPr>
        <w:pStyle w:val="Legenda"/>
        <w:keepNext/>
        <w:tabs>
          <w:tab w:val="left" w:pos="3420"/>
        </w:tabs>
      </w:pPr>
      <w:r>
        <w:rPr>
          <w:noProof/>
          <w:lang w:val="pt-PT"/>
        </w:rPr>
        <w:lastRenderedPageBreak/>
        <w:drawing>
          <wp:inline distT="0" distB="0" distL="0" distR="0" wp14:anchorId="129B3470" wp14:editId="66BF4203">
            <wp:extent cx="5394960" cy="2209800"/>
            <wp:effectExtent l="0" t="0" r="0" b="0"/>
            <wp:docPr id="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20FD" w14:textId="243C628B" w:rsidR="00074341" w:rsidRDefault="00647400" w:rsidP="00647400">
      <w:pPr>
        <w:pStyle w:val="Legenda"/>
        <w:jc w:val="center"/>
        <w:rPr>
          <w:lang w:val="pt-PT"/>
        </w:rPr>
      </w:pPr>
      <w:bookmarkStart w:id="45" w:name="_Toc43815657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2</w:t>
      </w:r>
      <w:r>
        <w:fldChar w:fldCharType="end"/>
      </w:r>
      <w:r w:rsidR="00074341" w:rsidRPr="00A0251E">
        <w:rPr>
          <w:lang w:val="pt-PT"/>
        </w:rPr>
        <w:t xml:space="preserve">– </w:t>
      </w:r>
      <w:r w:rsidR="00A0251E" w:rsidRPr="00A0251E">
        <w:rPr>
          <w:lang w:val="pt-PT"/>
        </w:rPr>
        <w:t>B</w:t>
      </w:r>
      <w:r w:rsidR="003072C7">
        <w:rPr>
          <w:lang w:val="pt-PT"/>
        </w:rPr>
        <w:t>o</w:t>
      </w:r>
      <w:r w:rsidR="00A0251E" w:rsidRPr="00A0251E">
        <w:rPr>
          <w:lang w:val="pt-PT"/>
        </w:rPr>
        <w:t xml:space="preserve">tão de perfil (sem conta </w:t>
      </w:r>
      <w:r w:rsidR="004344AE" w:rsidRPr="004344AE">
        <w:rPr>
          <w:lang w:val="pt-PT"/>
        </w:rPr>
        <w:t>iniciada</w:t>
      </w:r>
      <w:r w:rsidR="00A0251E" w:rsidRPr="00A0251E">
        <w:rPr>
          <w:lang w:val="pt-PT"/>
        </w:rPr>
        <w:t>)</w:t>
      </w:r>
      <w:r w:rsidR="00074341" w:rsidRPr="00A0251E">
        <w:rPr>
          <w:lang w:val="pt-PT"/>
        </w:rPr>
        <w:t>.</w:t>
      </w:r>
      <w:bookmarkEnd w:id="45"/>
    </w:p>
    <w:p w14:paraId="1416B4DC" w14:textId="46251EAF" w:rsidR="00F84CF2" w:rsidRDefault="00F84CF2" w:rsidP="00F84CF2">
      <w:pPr>
        <w:rPr>
          <w:lang w:val="pt-PT"/>
        </w:rPr>
      </w:pPr>
    </w:p>
    <w:p w14:paraId="1916F359" w14:textId="55D87855" w:rsidR="00F84CF2" w:rsidRPr="00F84CF2" w:rsidRDefault="00F84CF2" w:rsidP="00F84CF2">
      <w:pPr>
        <w:rPr>
          <w:lang w:val="pt-PT"/>
        </w:rPr>
      </w:pPr>
      <w:r>
        <w:rPr>
          <w:lang w:val="pt-PT"/>
        </w:rPr>
        <w:t>Após o login ser feito efetuado com sucesso</w:t>
      </w:r>
      <w:r w:rsidR="0049771E">
        <w:rPr>
          <w:lang w:val="pt-PT"/>
        </w:rPr>
        <w:t>,</w:t>
      </w:r>
      <w:r>
        <w:rPr>
          <w:lang w:val="pt-PT"/>
        </w:rPr>
        <w:t xml:space="preserve"> o jogo volta a carregar a cena e a partir d</w:t>
      </w:r>
      <w:r w:rsidR="0049771E">
        <w:rPr>
          <w:lang w:val="pt-PT"/>
        </w:rPr>
        <w:t xml:space="preserve">aí, </w:t>
      </w:r>
      <w:r>
        <w:rPr>
          <w:lang w:val="pt-PT"/>
        </w:rPr>
        <w:t>quando clicarem no botão de perfil</w:t>
      </w:r>
      <w:r w:rsidR="0049771E">
        <w:rPr>
          <w:lang w:val="pt-PT"/>
        </w:rPr>
        <w:t>,</w:t>
      </w:r>
      <w:r>
        <w:rPr>
          <w:lang w:val="pt-PT"/>
        </w:rPr>
        <w:t xml:space="preserve"> irá aparecer um painel com as respetivas informações como se pode ver na figura abaixo.</w:t>
      </w:r>
    </w:p>
    <w:p w14:paraId="0657F00C" w14:textId="2DB50BFD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6737743E" wp14:editId="46BBCD05">
            <wp:extent cx="5402580" cy="3055620"/>
            <wp:effectExtent l="0" t="0" r="0" b="0"/>
            <wp:docPr id="4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301A" w14:textId="5B7A22F2" w:rsidR="00A0251E" w:rsidRDefault="00647400" w:rsidP="00647400">
      <w:pPr>
        <w:pStyle w:val="Legenda"/>
        <w:jc w:val="center"/>
        <w:rPr>
          <w:lang w:val="pt-PT"/>
        </w:rPr>
      </w:pPr>
      <w:bookmarkStart w:id="46" w:name="_Toc43815658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3</w:t>
      </w:r>
      <w:r>
        <w:fldChar w:fldCharType="end"/>
      </w:r>
      <w:r w:rsidRPr="00647400">
        <w:rPr>
          <w:lang w:val="pt-PT"/>
        </w:rPr>
        <w:t xml:space="preserve"> </w:t>
      </w:r>
      <w:r w:rsidR="00A0251E" w:rsidRPr="00A0251E">
        <w:rPr>
          <w:lang w:val="pt-PT"/>
        </w:rPr>
        <w:t>– B</w:t>
      </w:r>
      <w:r w:rsidR="003072C7">
        <w:rPr>
          <w:lang w:val="pt-PT"/>
        </w:rPr>
        <w:t>o</w:t>
      </w:r>
      <w:r w:rsidR="00A0251E" w:rsidRPr="00A0251E">
        <w:rPr>
          <w:lang w:val="pt-PT"/>
        </w:rPr>
        <w:t>tão de perfil (com conta</w:t>
      </w:r>
      <w:r w:rsidR="004344AE" w:rsidRPr="004344AE">
        <w:rPr>
          <w:lang w:val="pt-PT"/>
        </w:rPr>
        <w:t xml:space="preserve"> iniciada</w:t>
      </w:r>
      <w:r w:rsidR="00A0251E" w:rsidRPr="00A0251E">
        <w:rPr>
          <w:lang w:val="pt-PT"/>
        </w:rPr>
        <w:t>).</w:t>
      </w:r>
      <w:bookmarkEnd w:id="46"/>
    </w:p>
    <w:p w14:paraId="724A490F" w14:textId="045A5769" w:rsidR="00A0251E" w:rsidRDefault="00A0251E" w:rsidP="00A0251E">
      <w:pPr>
        <w:rPr>
          <w:lang w:val="pt-PT"/>
        </w:rPr>
      </w:pPr>
    </w:p>
    <w:p w14:paraId="18D80959" w14:textId="6C8D2B92" w:rsidR="00F84CF2" w:rsidRDefault="00F84CF2" w:rsidP="00A0251E">
      <w:pPr>
        <w:rPr>
          <w:lang w:val="pt-PT"/>
        </w:rPr>
      </w:pPr>
      <w:r>
        <w:rPr>
          <w:lang w:val="pt-PT"/>
        </w:rPr>
        <w:t>Debaixo do botão de perfil</w:t>
      </w:r>
      <w:r w:rsidR="0049771E">
        <w:rPr>
          <w:lang w:val="pt-PT"/>
        </w:rPr>
        <w:t>,</w:t>
      </w:r>
      <w:r>
        <w:rPr>
          <w:lang w:val="pt-PT"/>
        </w:rPr>
        <w:t xml:space="preserve"> temos um botão com uma imagem dum livro que eu chamo botão de </w:t>
      </w:r>
      <w:r w:rsidRPr="0049771E">
        <w:rPr>
          <w:i/>
          <w:iCs/>
          <w:lang w:val="pt-PT"/>
        </w:rPr>
        <w:t>Leaderboard</w:t>
      </w:r>
      <w:r>
        <w:rPr>
          <w:lang w:val="pt-PT"/>
        </w:rPr>
        <w:t xml:space="preserve">, isto é, quando o botão é pressionado irá aparecer um painel com a lista dos 7 jogadores com nível mais alto. (O jogador não precisa de estar </w:t>
      </w:r>
      <w:r w:rsidRPr="0049771E">
        <w:rPr>
          <w:i/>
          <w:iCs/>
          <w:lang w:val="pt-PT"/>
        </w:rPr>
        <w:t>logado</w:t>
      </w:r>
      <w:r>
        <w:rPr>
          <w:lang w:val="pt-PT"/>
        </w:rPr>
        <w:t xml:space="preserve"> para ver o </w:t>
      </w:r>
      <w:r w:rsidRPr="0049771E">
        <w:rPr>
          <w:i/>
          <w:iCs/>
          <w:lang w:val="pt-PT"/>
        </w:rPr>
        <w:t>Leaderboard</w:t>
      </w:r>
      <w:r>
        <w:rPr>
          <w:lang w:val="pt-PT"/>
        </w:rPr>
        <w:t>).</w:t>
      </w:r>
    </w:p>
    <w:p w14:paraId="00FE3E24" w14:textId="17FF9E09" w:rsidR="00647400" w:rsidRDefault="006D4E5E" w:rsidP="00647400">
      <w:pPr>
        <w:keepNext/>
      </w:pPr>
      <w:r>
        <w:rPr>
          <w:noProof/>
          <w:lang w:val="pt-PT"/>
        </w:rPr>
        <w:lastRenderedPageBreak/>
        <w:drawing>
          <wp:inline distT="0" distB="0" distL="0" distR="0" wp14:anchorId="55735A45" wp14:editId="54CB5819">
            <wp:extent cx="5394960" cy="2362200"/>
            <wp:effectExtent l="0" t="0" r="0" b="0"/>
            <wp:docPr id="4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3F8A" w14:textId="5CFE4319" w:rsidR="00A0251E" w:rsidRDefault="00647400" w:rsidP="00647400">
      <w:pPr>
        <w:pStyle w:val="Legenda"/>
        <w:jc w:val="center"/>
        <w:rPr>
          <w:lang w:val="pt-PT"/>
        </w:rPr>
      </w:pPr>
      <w:bookmarkStart w:id="47" w:name="_Toc43815659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4</w:t>
      </w:r>
      <w:r>
        <w:fldChar w:fldCharType="end"/>
      </w:r>
      <w:r>
        <w:rPr>
          <w:lang w:val="pt-PT"/>
        </w:rPr>
        <w:t xml:space="preserve"> </w:t>
      </w:r>
      <w:r w:rsidR="00A0251E" w:rsidRPr="00A0251E">
        <w:rPr>
          <w:lang w:val="pt-PT"/>
        </w:rPr>
        <w:t xml:space="preserve">– </w:t>
      </w:r>
      <w:proofErr w:type="spellStart"/>
      <w:r w:rsidR="00A0251E" w:rsidRPr="0049771E">
        <w:rPr>
          <w:i/>
          <w:iCs/>
          <w:lang w:val="pt-PT"/>
        </w:rPr>
        <w:t>LeaderBoard</w:t>
      </w:r>
      <w:proofErr w:type="spellEnd"/>
      <w:r w:rsidR="00A0251E" w:rsidRPr="00A0251E">
        <w:rPr>
          <w:lang w:val="pt-PT"/>
        </w:rPr>
        <w:t xml:space="preserve"> com os jogadores com maior </w:t>
      </w:r>
      <w:bookmarkEnd w:id="47"/>
      <w:r w:rsidR="0049771E" w:rsidRPr="00A0251E">
        <w:rPr>
          <w:lang w:val="pt-PT"/>
        </w:rPr>
        <w:t>nível</w:t>
      </w:r>
    </w:p>
    <w:p w14:paraId="073F6954" w14:textId="77777777" w:rsidR="007D3C1E" w:rsidRDefault="007D3C1E" w:rsidP="007D3C1E">
      <w:pPr>
        <w:rPr>
          <w:lang w:val="pt-PT"/>
        </w:rPr>
      </w:pPr>
    </w:p>
    <w:p w14:paraId="26B866FA" w14:textId="13F3526D" w:rsidR="007D3C1E" w:rsidRDefault="00F84CF2" w:rsidP="007D3C1E">
      <w:pPr>
        <w:rPr>
          <w:lang w:val="pt-PT"/>
        </w:rPr>
      </w:pPr>
      <w:r>
        <w:rPr>
          <w:lang w:val="pt-PT"/>
        </w:rPr>
        <w:t>Voltando para cima</w:t>
      </w:r>
      <w:r w:rsidR="0049771E">
        <w:rPr>
          <w:lang w:val="pt-PT"/>
        </w:rPr>
        <w:t>,</w:t>
      </w:r>
      <w:r>
        <w:rPr>
          <w:lang w:val="pt-PT"/>
        </w:rPr>
        <w:t xml:space="preserve"> quando o evento do botão </w:t>
      </w:r>
      <w:r w:rsidR="0049771E">
        <w:rPr>
          <w:lang w:val="pt-PT"/>
        </w:rPr>
        <w:t>“</w:t>
      </w:r>
      <w:r>
        <w:rPr>
          <w:lang w:val="pt-PT"/>
        </w:rPr>
        <w:t>registar</w:t>
      </w:r>
      <w:r w:rsidR="0049771E">
        <w:rPr>
          <w:lang w:val="pt-PT"/>
        </w:rPr>
        <w:t>”</w:t>
      </w:r>
      <w:r>
        <w:rPr>
          <w:lang w:val="pt-PT"/>
        </w:rPr>
        <w:t xml:space="preserve"> é ativado aparece este painel para o jogador criar a sua conta sendo que o nome e a palavra passe tem de ser alfanuméricos e ter de 6 a 12 caracteres.</w:t>
      </w:r>
    </w:p>
    <w:p w14:paraId="0B5345C9" w14:textId="77777777" w:rsidR="007D3C1E" w:rsidRPr="007D3C1E" w:rsidRDefault="007D3C1E" w:rsidP="007D3C1E">
      <w:pPr>
        <w:rPr>
          <w:lang w:val="pt-PT"/>
        </w:rPr>
      </w:pPr>
    </w:p>
    <w:p w14:paraId="456E895F" w14:textId="4BAA679C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455AEA8C" wp14:editId="6153171C">
            <wp:extent cx="5394960" cy="1699260"/>
            <wp:effectExtent l="0" t="0" r="0" b="0"/>
            <wp:docPr id="4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51995" w14:textId="2502D5AB" w:rsidR="007D3C1E" w:rsidRDefault="00647400" w:rsidP="00647400">
      <w:pPr>
        <w:pStyle w:val="Legenda"/>
        <w:jc w:val="center"/>
        <w:rPr>
          <w:lang w:val="pt-PT"/>
        </w:rPr>
      </w:pPr>
      <w:bookmarkStart w:id="48" w:name="_Toc43815660"/>
      <w:r w:rsidRPr="008A17C2">
        <w:rPr>
          <w:lang w:val="pt-PT"/>
        </w:rPr>
        <w:t xml:space="preserve">Figura </w:t>
      </w:r>
      <w:r>
        <w:fldChar w:fldCharType="begin"/>
      </w:r>
      <w:r w:rsidRPr="008A17C2">
        <w:rPr>
          <w:lang w:val="pt-PT"/>
        </w:rPr>
        <w:instrText xml:space="preserve"> SEQ Figura \* ARABIC </w:instrText>
      </w:r>
      <w:r>
        <w:fldChar w:fldCharType="separate"/>
      </w:r>
      <w:r w:rsidRPr="008A17C2">
        <w:rPr>
          <w:noProof/>
          <w:lang w:val="pt-PT"/>
        </w:rPr>
        <w:t>5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>– Criar conta</w:t>
      </w:r>
      <w:bookmarkEnd w:id="48"/>
    </w:p>
    <w:p w14:paraId="78CBD8B6" w14:textId="3F45A4EB" w:rsidR="00F84CF2" w:rsidRDefault="00F84CF2" w:rsidP="00F84CF2">
      <w:pPr>
        <w:rPr>
          <w:lang w:val="pt-PT"/>
        </w:rPr>
      </w:pPr>
    </w:p>
    <w:p w14:paraId="6DD4AD4D" w14:textId="46594227" w:rsidR="00F84CF2" w:rsidRDefault="00F84CF2" w:rsidP="00F84CF2">
      <w:pPr>
        <w:rPr>
          <w:lang w:val="pt-PT"/>
        </w:rPr>
      </w:pPr>
      <w:r>
        <w:rPr>
          <w:lang w:val="pt-PT"/>
        </w:rPr>
        <w:t>Sem dúvida</w:t>
      </w:r>
      <w:r w:rsidR="0049771E">
        <w:rPr>
          <w:lang w:val="pt-PT"/>
        </w:rPr>
        <w:t>,</w:t>
      </w:r>
      <w:r>
        <w:rPr>
          <w:lang w:val="pt-PT"/>
        </w:rPr>
        <w:t xml:space="preserve"> uma das maiores dúvidas que tinha e que só consegui resolver </w:t>
      </w:r>
      <w:r w:rsidR="0049771E">
        <w:rPr>
          <w:lang w:val="pt-PT"/>
        </w:rPr>
        <w:t>h</w:t>
      </w:r>
      <w:r>
        <w:rPr>
          <w:lang w:val="pt-PT"/>
        </w:rPr>
        <w:t xml:space="preserve">á pouco tempo quando encontrei um tutorial no </w:t>
      </w:r>
      <w:r w:rsidRPr="0049771E">
        <w:rPr>
          <w:i/>
          <w:iCs/>
          <w:lang w:val="pt-PT"/>
        </w:rPr>
        <w:t>youtube</w:t>
      </w:r>
      <w:r w:rsidR="0049771E">
        <w:rPr>
          <w:lang w:val="pt-PT"/>
        </w:rPr>
        <w:t xml:space="preserve"> é c</w:t>
      </w:r>
      <w:r>
        <w:rPr>
          <w:lang w:val="pt-PT"/>
        </w:rPr>
        <w:t xml:space="preserve">omo guardar dados numa base de dados em </w:t>
      </w:r>
      <w:r w:rsidR="000A2D14">
        <w:rPr>
          <w:lang w:val="pt-PT"/>
        </w:rPr>
        <w:t>Unity?</w:t>
      </w:r>
      <w:r>
        <w:rPr>
          <w:lang w:val="pt-PT"/>
        </w:rPr>
        <w:t xml:space="preserve"> Antes de descobrir esta maneira</w:t>
      </w:r>
      <w:r w:rsidR="0049771E">
        <w:rPr>
          <w:lang w:val="pt-PT"/>
        </w:rPr>
        <w:t>,</w:t>
      </w:r>
      <w:r>
        <w:rPr>
          <w:lang w:val="pt-PT"/>
        </w:rPr>
        <w:t xml:space="preserve"> eu </w:t>
      </w:r>
      <w:r w:rsidR="000A2D14">
        <w:rPr>
          <w:lang w:val="pt-PT"/>
        </w:rPr>
        <w:t>usava (e ainda uso em várias partes)</w:t>
      </w:r>
      <w:r>
        <w:rPr>
          <w:lang w:val="pt-PT"/>
        </w:rPr>
        <w:t xml:space="preserve"> um método da Unity</w:t>
      </w:r>
      <w:r w:rsidR="0049771E">
        <w:rPr>
          <w:lang w:val="pt-PT"/>
        </w:rPr>
        <w:t>,</w:t>
      </w:r>
      <w:r w:rsidR="000A2D14">
        <w:rPr>
          <w:lang w:val="pt-PT"/>
        </w:rPr>
        <w:t xml:space="preserve"> que era o “PlayerPrefs”</w:t>
      </w:r>
      <w:r w:rsidR="0049771E">
        <w:rPr>
          <w:lang w:val="pt-PT"/>
        </w:rPr>
        <w:t>. U</w:t>
      </w:r>
      <w:r w:rsidR="000A2D14">
        <w:rPr>
          <w:lang w:val="pt-PT"/>
        </w:rPr>
        <w:t>sando este método</w:t>
      </w:r>
      <w:r w:rsidR="0049771E">
        <w:rPr>
          <w:lang w:val="pt-PT"/>
        </w:rPr>
        <w:t>,</w:t>
      </w:r>
      <w:r w:rsidR="000A2D14">
        <w:rPr>
          <w:lang w:val="pt-PT"/>
        </w:rPr>
        <w:t xml:space="preserve"> eu dava um nome e o tipo de valor que queria guardar e o valor ficava guardado mesmo após se fechar o programa. Aqui um pequeno exemplo de como funciona:</w:t>
      </w:r>
    </w:p>
    <w:p w14:paraId="4212F76B" w14:textId="006393CC" w:rsidR="000A2D14" w:rsidRPr="000A2D14" w:rsidRDefault="000A2D14" w:rsidP="000A2D14">
      <w:pPr>
        <w:rPr>
          <w:lang w:val="pt-PT"/>
        </w:rPr>
      </w:pPr>
      <w:r w:rsidRPr="000A2D14">
        <w:rPr>
          <w:lang w:val="pt-PT"/>
        </w:rPr>
        <w:t>if (PlayerPrefs.HasKey("Lv1")) --</w:t>
      </w:r>
      <w:r w:rsidRPr="000A2D14">
        <w:rPr>
          <w:lang w:val="en-GB"/>
        </w:rPr>
        <w:sym w:font="Wingdings" w:char="F0E0"/>
      </w:r>
      <w:r w:rsidRPr="000A2D14">
        <w:rPr>
          <w:lang w:val="pt-PT"/>
        </w:rPr>
        <w:t xml:space="preserve"> verificar se existe algum</w:t>
      </w:r>
      <w:r>
        <w:rPr>
          <w:lang w:val="pt-PT"/>
        </w:rPr>
        <w:t xml:space="preserve"> PlayerPref com essa chave</w:t>
      </w:r>
    </w:p>
    <w:p w14:paraId="6CAA9BE9" w14:textId="77777777" w:rsidR="000A2D14" w:rsidRPr="008A17C2" w:rsidRDefault="000A2D14" w:rsidP="000A2D14">
      <w:pPr>
        <w:rPr>
          <w:lang w:val="pt-PT"/>
        </w:rPr>
      </w:pPr>
      <w:r w:rsidRPr="000A2D14">
        <w:rPr>
          <w:lang w:val="pt-PT"/>
        </w:rPr>
        <w:t xml:space="preserve">                </w:t>
      </w:r>
      <w:r w:rsidRPr="008A17C2">
        <w:rPr>
          <w:lang w:val="pt-PT"/>
        </w:rPr>
        <w:t>{</w:t>
      </w:r>
    </w:p>
    <w:p w14:paraId="682C23E4" w14:textId="565537C9" w:rsidR="000A2D14" w:rsidRPr="000A2D14" w:rsidRDefault="000A2D14" w:rsidP="000A2D14">
      <w:pPr>
        <w:rPr>
          <w:lang w:val="pt-PT"/>
        </w:rPr>
      </w:pPr>
      <w:r w:rsidRPr="000A2D14">
        <w:rPr>
          <w:lang w:val="pt-PT"/>
        </w:rPr>
        <w:t xml:space="preserve">                    PlayerPrefs.DeleteKey("Lv1"); -- se tiver é</w:t>
      </w:r>
      <w:r>
        <w:rPr>
          <w:lang w:val="pt-PT"/>
        </w:rPr>
        <w:t xml:space="preserve"> para eliminar para depois p</w:t>
      </w:r>
      <w:r w:rsidR="0049771E">
        <w:rPr>
          <w:lang w:val="pt-PT"/>
        </w:rPr>
        <w:t>ô</w:t>
      </w:r>
      <w:r>
        <w:rPr>
          <w:lang w:val="pt-PT"/>
        </w:rPr>
        <w:t>r outro valor</w:t>
      </w:r>
    </w:p>
    <w:p w14:paraId="0069D18D" w14:textId="718ED988" w:rsidR="000A2D14" w:rsidRPr="000A2D14" w:rsidRDefault="000A2D14" w:rsidP="000A2D14">
      <w:pPr>
        <w:ind w:left="720"/>
        <w:rPr>
          <w:lang w:val="pt-PT"/>
        </w:rPr>
      </w:pPr>
      <w:r w:rsidRPr="000A2D14">
        <w:rPr>
          <w:lang w:val="pt-PT"/>
        </w:rPr>
        <w:t xml:space="preserve">       PlayerPrefs.SetInt("Lv1", certas2); -- adiciona</w:t>
      </w:r>
      <w:r>
        <w:rPr>
          <w:lang w:val="pt-PT"/>
        </w:rPr>
        <w:t xml:space="preserve">r uma chave, leva 2 argumentos (nome      da chave e o valor da </w:t>
      </w:r>
      <w:r w:rsidR="003626D2">
        <w:rPr>
          <w:lang w:val="pt-PT"/>
        </w:rPr>
        <w:t>mesma (</w:t>
      </w:r>
      <w:r>
        <w:rPr>
          <w:lang w:val="pt-PT"/>
        </w:rPr>
        <w:t>neste caso o valor era inteiro que era o número de certas que o jogador conseguiu no nível 1).</w:t>
      </w:r>
    </w:p>
    <w:p w14:paraId="7B6395A6" w14:textId="30F125A4" w:rsidR="000A2D14" w:rsidRPr="008A17C2" w:rsidRDefault="000A2D14" w:rsidP="000A2D14">
      <w:pPr>
        <w:rPr>
          <w:lang w:val="pt-PT"/>
        </w:rPr>
      </w:pPr>
      <w:r w:rsidRPr="000A2D14">
        <w:rPr>
          <w:lang w:val="pt-PT"/>
        </w:rPr>
        <w:t xml:space="preserve">                </w:t>
      </w:r>
      <w:r w:rsidRPr="008A17C2">
        <w:rPr>
          <w:lang w:val="pt-PT"/>
        </w:rPr>
        <w:t>}</w:t>
      </w:r>
    </w:p>
    <w:p w14:paraId="2E3DDF51" w14:textId="16ACFEFE" w:rsidR="000A2D14" w:rsidRPr="008A17C2" w:rsidRDefault="000A2D14" w:rsidP="000A2D14">
      <w:pPr>
        <w:rPr>
          <w:lang w:val="pt-PT"/>
        </w:rPr>
      </w:pPr>
    </w:p>
    <w:p w14:paraId="05BF2494" w14:textId="4F52D007" w:rsidR="000A2D14" w:rsidRPr="000A2D14" w:rsidRDefault="000A2D14" w:rsidP="000A2D14">
      <w:pPr>
        <w:rPr>
          <w:lang w:val="pt-PT"/>
        </w:rPr>
      </w:pPr>
      <w:r w:rsidRPr="000A2D14">
        <w:rPr>
          <w:lang w:val="pt-PT"/>
        </w:rPr>
        <w:t>Voltando para a parte d</w:t>
      </w:r>
      <w:r>
        <w:rPr>
          <w:lang w:val="pt-PT"/>
        </w:rPr>
        <w:t>a base de dados, a maneira que eu estava habituado era usando php num site ou usando um adaptador em Windows Forms em que punha os comandos como em php</w:t>
      </w:r>
      <w:r w:rsidR="00676E3F">
        <w:rPr>
          <w:lang w:val="pt-PT"/>
        </w:rPr>
        <w:t>.</w:t>
      </w:r>
      <w:r>
        <w:rPr>
          <w:lang w:val="pt-PT"/>
        </w:rPr>
        <w:t xml:space="preserve"> </w:t>
      </w:r>
      <w:r w:rsidR="00676E3F">
        <w:rPr>
          <w:lang w:val="pt-PT"/>
        </w:rPr>
        <w:t>M</w:t>
      </w:r>
      <w:r>
        <w:rPr>
          <w:lang w:val="pt-PT"/>
        </w:rPr>
        <w:t>as em Unity não dá para fazer isso.</w:t>
      </w:r>
      <w:r w:rsidR="00AD5D09">
        <w:rPr>
          <w:lang w:val="pt-PT"/>
        </w:rPr>
        <w:t xml:space="preserve"> Então tive que fazer como representado na figura abaixo que depois realizei que era mais fácil do que eu inicialmente pensava.</w:t>
      </w:r>
    </w:p>
    <w:p w14:paraId="2516FBE6" w14:textId="77777777" w:rsidR="000A2D14" w:rsidRPr="000A2D14" w:rsidRDefault="000A2D14" w:rsidP="00F84CF2">
      <w:pPr>
        <w:rPr>
          <w:lang w:val="pt-PT"/>
        </w:rPr>
      </w:pPr>
    </w:p>
    <w:p w14:paraId="11C56839" w14:textId="1D4A5534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4BE4E2C3" wp14:editId="764A5922">
            <wp:extent cx="5402580" cy="2804160"/>
            <wp:effectExtent l="0" t="0" r="0" b="0"/>
            <wp:docPr id="4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6378" w14:textId="56248F59" w:rsidR="007D3C1E" w:rsidRDefault="00647400" w:rsidP="00647400">
      <w:pPr>
        <w:pStyle w:val="Legenda"/>
        <w:jc w:val="center"/>
        <w:rPr>
          <w:lang w:val="pt-PT"/>
        </w:rPr>
      </w:pPr>
      <w:bookmarkStart w:id="49" w:name="_Toc43815661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6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>– Código para registar jogador</w:t>
      </w:r>
      <w:bookmarkEnd w:id="49"/>
    </w:p>
    <w:p w14:paraId="0F28D5E1" w14:textId="5D159C25" w:rsidR="007D3C1E" w:rsidRDefault="007D3C1E" w:rsidP="007D3C1E">
      <w:pPr>
        <w:rPr>
          <w:lang w:val="pt-PT"/>
        </w:rPr>
      </w:pPr>
    </w:p>
    <w:p w14:paraId="21142045" w14:textId="1937178D" w:rsidR="00D83EFD" w:rsidRDefault="00D83EFD" w:rsidP="007D3C1E">
      <w:pPr>
        <w:rPr>
          <w:lang w:val="pt-PT"/>
        </w:rPr>
      </w:pPr>
      <w:r>
        <w:rPr>
          <w:lang w:val="pt-PT"/>
        </w:rPr>
        <w:t>Como referido em cima no botão registar, o botão login tem o mesmo processo então não vou aprofundar muito.</w:t>
      </w:r>
    </w:p>
    <w:p w14:paraId="6F97C935" w14:textId="57B94B6D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26DC2DE1" wp14:editId="7EDF4DD1">
            <wp:extent cx="5394960" cy="1684020"/>
            <wp:effectExtent l="0" t="0" r="0" b="0"/>
            <wp:docPr id="4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6B51" w14:textId="3C55EF1C" w:rsidR="007D3C1E" w:rsidRDefault="00647400" w:rsidP="00647400">
      <w:pPr>
        <w:pStyle w:val="Legenda"/>
        <w:jc w:val="center"/>
        <w:rPr>
          <w:lang w:val="pt-PT"/>
        </w:rPr>
      </w:pPr>
      <w:bookmarkStart w:id="50" w:name="_Toc43815662"/>
      <w:r w:rsidRPr="00D83EFD">
        <w:rPr>
          <w:lang w:val="pt-PT"/>
        </w:rPr>
        <w:t xml:space="preserve">Figura </w:t>
      </w:r>
      <w:r>
        <w:fldChar w:fldCharType="begin"/>
      </w:r>
      <w:r w:rsidRPr="00D83EFD">
        <w:rPr>
          <w:lang w:val="pt-PT"/>
        </w:rPr>
        <w:instrText xml:space="preserve"> SEQ Figura \* ARABIC </w:instrText>
      </w:r>
      <w:r>
        <w:fldChar w:fldCharType="separate"/>
      </w:r>
      <w:r w:rsidRPr="00D83EFD">
        <w:rPr>
          <w:noProof/>
          <w:lang w:val="pt-PT"/>
        </w:rPr>
        <w:t>7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>– Login</w:t>
      </w:r>
      <w:bookmarkEnd w:id="50"/>
    </w:p>
    <w:p w14:paraId="5B6DDED0" w14:textId="77777777" w:rsidR="007D3C1E" w:rsidRDefault="007D3C1E" w:rsidP="007D3C1E">
      <w:pPr>
        <w:rPr>
          <w:lang w:val="pt-PT"/>
        </w:rPr>
      </w:pPr>
    </w:p>
    <w:p w14:paraId="2109A9FB" w14:textId="215A028B" w:rsidR="007D3C1E" w:rsidRDefault="00D83EFD" w:rsidP="007D3C1E">
      <w:pPr>
        <w:rPr>
          <w:lang w:val="pt-PT"/>
        </w:rPr>
      </w:pPr>
      <w:r>
        <w:rPr>
          <w:lang w:val="pt-PT"/>
        </w:rPr>
        <w:t>Agora vou falar sobre os 3 botões que aparecem em branco os botões “Jogar”, “Opções” e “Sair”.</w:t>
      </w:r>
    </w:p>
    <w:p w14:paraId="15206411" w14:textId="0AACF75C" w:rsidR="00D83EFD" w:rsidRDefault="00D83EFD" w:rsidP="007D3C1E">
      <w:pPr>
        <w:rPr>
          <w:lang w:val="pt-PT"/>
        </w:rPr>
      </w:pPr>
      <w:r>
        <w:rPr>
          <w:lang w:val="pt-PT"/>
        </w:rPr>
        <w:t>Na figura seguinte</w:t>
      </w:r>
      <w:r w:rsidR="00676E3F">
        <w:rPr>
          <w:lang w:val="pt-PT"/>
        </w:rPr>
        <w:t>,</w:t>
      </w:r>
      <w:r>
        <w:rPr>
          <w:lang w:val="pt-PT"/>
        </w:rPr>
        <w:t xml:space="preserve"> podemos ver o que acontece ao clicar no botão Jogar, o nível Pares tinha muitos bugs porque foi o primeiro que fiz </w:t>
      </w:r>
      <w:r w:rsidR="00676E3F">
        <w:rPr>
          <w:lang w:val="pt-PT"/>
        </w:rPr>
        <w:t>h</w:t>
      </w:r>
      <w:r>
        <w:rPr>
          <w:lang w:val="pt-PT"/>
        </w:rPr>
        <w:t>á muito tempo</w:t>
      </w:r>
      <w:r w:rsidR="00676E3F">
        <w:rPr>
          <w:lang w:val="pt-PT"/>
        </w:rPr>
        <w:t>.</w:t>
      </w:r>
      <w:r>
        <w:rPr>
          <w:lang w:val="pt-PT"/>
        </w:rPr>
        <w:t xml:space="preserve"> </w:t>
      </w:r>
      <w:r w:rsidR="00676E3F">
        <w:rPr>
          <w:lang w:val="pt-PT"/>
        </w:rPr>
        <w:t>E</w:t>
      </w:r>
      <w:r>
        <w:rPr>
          <w:lang w:val="pt-PT"/>
        </w:rPr>
        <w:t xml:space="preserve">ntão não irei </w:t>
      </w:r>
      <w:r w:rsidR="00A67C30">
        <w:rPr>
          <w:lang w:val="pt-PT"/>
        </w:rPr>
        <w:t>apresentá-lo</w:t>
      </w:r>
      <w:r>
        <w:rPr>
          <w:lang w:val="pt-PT"/>
        </w:rPr>
        <w:t xml:space="preserve"> neste </w:t>
      </w:r>
      <w:r w:rsidR="00A67C30">
        <w:rPr>
          <w:lang w:val="pt-PT"/>
        </w:rPr>
        <w:t>relatório,</w:t>
      </w:r>
      <w:r>
        <w:rPr>
          <w:lang w:val="pt-PT"/>
        </w:rPr>
        <w:t xml:space="preserve"> mas se conseguir resolver tudo até o dia da apresentação irei </w:t>
      </w:r>
      <w:r w:rsidR="00A67C30">
        <w:rPr>
          <w:lang w:val="pt-PT"/>
        </w:rPr>
        <w:t>mostr</w:t>
      </w:r>
      <w:r w:rsidR="00676E3F">
        <w:rPr>
          <w:lang w:val="pt-PT"/>
        </w:rPr>
        <w:t>á</w:t>
      </w:r>
      <w:r w:rsidR="00A67C30">
        <w:rPr>
          <w:lang w:val="pt-PT"/>
        </w:rPr>
        <w:t>-lo</w:t>
      </w:r>
      <w:r>
        <w:rPr>
          <w:lang w:val="pt-PT"/>
        </w:rPr>
        <w:t>. O botão da soma funciona e irá levar para um menu para escolher os níveis de soma como apresentado na Figura 10. Por fim o botão Divisão não foi desenvolvido será no futuro se eu levar este projeto adiante.</w:t>
      </w:r>
    </w:p>
    <w:p w14:paraId="0ACAC28D" w14:textId="77777777" w:rsidR="007D3C1E" w:rsidRDefault="007D3C1E" w:rsidP="007D3C1E">
      <w:pPr>
        <w:rPr>
          <w:lang w:val="pt-PT"/>
        </w:rPr>
      </w:pPr>
    </w:p>
    <w:p w14:paraId="1F964FD3" w14:textId="77777777" w:rsidR="007D3C1E" w:rsidRDefault="007D3C1E" w:rsidP="007D3C1E">
      <w:pPr>
        <w:rPr>
          <w:lang w:val="pt-PT"/>
        </w:rPr>
      </w:pPr>
    </w:p>
    <w:p w14:paraId="648118C2" w14:textId="77777777" w:rsidR="007D3C1E" w:rsidRDefault="007D3C1E" w:rsidP="007D3C1E">
      <w:pPr>
        <w:rPr>
          <w:lang w:val="pt-PT"/>
        </w:rPr>
      </w:pPr>
    </w:p>
    <w:p w14:paraId="2DC81972" w14:textId="322CCFF1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67D8DED0" wp14:editId="2D6260EB">
            <wp:extent cx="5402580" cy="1417320"/>
            <wp:effectExtent l="0" t="0" r="0" b="0"/>
            <wp:docPr id="3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325F" w14:textId="4DB3CCA1" w:rsidR="007D3C1E" w:rsidRDefault="00647400" w:rsidP="00647400">
      <w:pPr>
        <w:pStyle w:val="Legenda"/>
        <w:jc w:val="center"/>
        <w:rPr>
          <w:lang w:val="pt-PT"/>
        </w:rPr>
      </w:pPr>
      <w:bookmarkStart w:id="51" w:name="_Toc43815663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8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>– Painel para escolher os níveis quando clicar em jogar.</w:t>
      </w:r>
      <w:bookmarkEnd w:id="51"/>
    </w:p>
    <w:p w14:paraId="2BF63051" w14:textId="65AF9A77" w:rsidR="007D3C1E" w:rsidRDefault="007D3C1E" w:rsidP="007D3C1E">
      <w:pPr>
        <w:rPr>
          <w:lang w:val="pt-PT"/>
        </w:rPr>
      </w:pPr>
    </w:p>
    <w:p w14:paraId="1CC5A6EB" w14:textId="65A1371F" w:rsidR="00D83EFD" w:rsidRDefault="00D83EFD" w:rsidP="007D3C1E">
      <w:pPr>
        <w:rPr>
          <w:lang w:val="pt-PT"/>
        </w:rPr>
      </w:pPr>
    </w:p>
    <w:p w14:paraId="74CC917A" w14:textId="7AF62217" w:rsidR="00D83EFD" w:rsidRDefault="00D83EFD" w:rsidP="007D3C1E">
      <w:pPr>
        <w:rPr>
          <w:lang w:val="pt-PT"/>
        </w:rPr>
      </w:pPr>
      <w:r>
        <w:rPr>
          <w:lang w:val="pt-PT"/>
        </w:rPr>
        <w:t xml:space="preserve">Como todos os jogos tem o seu menu com opções embora bastante simples tem o essencial para deixar a </w:t>
      </w:r>
      <w:r w:rsidR="00A67C30">
        <w:rPr>
          <w:lang w:val="pt-PT"/>
        </w:rPr>
        <w:t>experiência</w:t>
      </w:r>
      <w:r>
        <w:rPr>
          <w:lang w:val="pt-PT"/>
        </w:rPr>
        <w:t xml:space="preserve"> de jogo mais </w:t>
      </w:r>
      <w:r w:rsidR="00A67C30">
        <w:rPr>
          <w:lang w:val="pt-PT"/>
        </w:rPr>
        <w:t>agradável.</w:t>
      </w:r>
    </w:p>
    <w:p w14:paraId="3CB74766" w14:textId="31AB649B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05E8B5BF" wp14:editId="77DE9948">
            <wp:extent cx="5402580" cy="1516380"/>
            <wp:effectExtent l="0" t="0" r="0" b="0"/>
            <wp:docPr id="3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5C1F8" w14:textId="6DA1A47E" w:rsidR="007D3C1E" w:rsidRDefault="00647400" w:rsidP="00647400">
      <w:pPr>
        <w:pStyle w:val="Legenda"/>
        <w:jc w:val="center"/>
        <w:rPr>
          <w:lang w:val="pt-PT"/>
        </w:rPr>
      </w:pPr>
      <w:bookmarkStart w:id="52" w:name="_Toc43815664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9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>– Painel de Opções quando clica em opções</w:t>
      </w:r>
      <w:bookmarkEnd w:id="52"/>
    </w:p>
    <w:p w14:paraId="360F0536" w14:textId="4F86BE19" w:rsidR="007D3C1E" w:rsidRDefault="007D3C1E" w:rsidP="007D3C1E">
      <w:pPr>
        <w:rPr>
          <w:lang w:val="pt-PT"/>
        </w:rPr>
      </w:pPr>
    </w:p>
    <w:p w14:paraId="7F3794BA" w14:textId="2CE1C575" w:rsidR="00A67C30" w:rsidRDefault="00A67C30" w:rsidP="007D3C1E">
      <w:pPr>
        <w:rPr>
          <w:lang w:val="pt-PT"/>
        </w:rPr>
      </w:pPr>
      <w:r>
        <w:rPr>
          <w:lang w:val="pt-PT"/>
        </w:rPr>
        <w:t>Como referido anteriormente</w:t>
      </w:r>
      <w:r w:rsidR="00676E3F">
        <w:rPr>
          <w:lang w:val="pt-PT"/>
        </w:rPr>
        <w:t>,</w:t>
      </w:r>
      <w:r>
        <w:rPr>
          <w:lang w:val="pt-PT"/>
        </w:rPr>
        <w:t xml:space="preserve"> este é o menu dos níveis de somar onde o jogador pode escolher o nível que quer jogar, mudando a cor das estrelas</w:t>
      </w:r>
      <w:r w:rsidR="00676E3F">
        <w:rPr>
          <w:lang w:val="pt-PT"/>
        </w:rPr>
        <w:t>,</w:t>
      </w:r>
      <w:r>
        <w:rPr>
          <w:lang w:val="pt-PT"/>
        </w:rPr>
        <w:t xml:space="preserve"> consoante o número de respostas corretas que ele conseguir em cada nível. Neste momento</w:t>
      </w:r>
      <w:r w:rsidR="00676E3F">
        <w:rPr>
          <w:lang w:val="pt-PT"/>
        </w:rPr>
        <w:t>,</w:t>
      </w:r>
      <w:r>
        <w:rPr>
          <w:lang w:val="pt-PT"/>
        </w:rPr>
        <w:t xml:space="preserve"> tem 5 níveis aumento a dificuldade de cada 1, não desenvolvi mais níveis porque queria reformular o menu principal, resolver vários erros e pesquisar sobre como guardar informação em base de dados no unity</w:t>
      </w:r>
      <w:r w:rsidR="00676E3F">
        <w:rPr>
          <w:lang w:val="pt-PT"/>
        </w:rPr>
        <w:t>. E</w:t>
      </w:r>
      <w:r>
        <w:rPr>
          <w:lang w:val="pt-PT"/>
        </w:rPr>
        <w:t>ntão para não deixar o menu meio vazio</w:t>
      </w:r>
      <w:r w:rsidR="00676E3F">
        <w:rPr>
          <w:lang w:val="pt-PT"/>
        </w:rPr>
        <w:t>,</w:t>
      </w:r>
      <w:r>
        <w:rPr>
          <w:lang w:val="pt-PT"/>
        </w:rPr>
        <w:t xml:space="preserve"> resolvi p</w:t>
      </w:r>
      <w:r w:rsidR="00676E3F">
        <w:rPr>
          <w:lang w:val="pt-PT"/>
        </w:rPr>
        <w:t>ô</w:t>
      </w:r>
      <w:r>
        <w:rPr>
          <w:lang w:val="pt-PT"/>
        </w:rPr>
        <w:t>r os níveis como bloqueados. Como no nível da divisão</w:t>
      </w:r>
      <w:r w:rsidR="00676E3F">
        <w:rPr>
          <w:lang w:val="pt-PT"/>
        </w:rPr>
        <w:t>,</w:t>
      </w:r>
      <w:r>
        <w:rPr>
          <w:lang w:val="pt-PT"/>
        </w:rPr>
        <w:t xml:space="preserve"> se levar o projeto para a frente</w:t>
      </w:r>
      <w:r w:rsidR="00676E3F">
        <w:rPr>
          <w:lang w:val="pt-PT"/>
        </w:rPr>
        <w:t>,</w:t>
      </w:r>
      <w:r>
        <w:rPr>
          <w:lang w:val="pt-PT"/>
        </w:rPr>
        <w:t xml:space="preserve"> irei criá-los e desbloqueá-los.</w:t>
      </w:r>
    </w:p>
    <w:p w14:paraId="61804F30" w14:textId="77777777" w:rsidR="00A67C30" w:rsidRDefault="00A67C30" w:rsidP="007D3C1E">
      <w:pPr>
        <w:rPr>
          <w:lang w:val="pt-PT"/>
        </w:rPr>
      </w:pPr>
    </w:p>
    <w:p w14:paraId="22CC5C11" w14:textId="0CD4E3A7" w:rsidR="00647400" w:rsidRDefault="006D4E5E" w:rsidP="00647400">
      <w:pPr>
        <w:keepNext/>
      </w:pPr>
      <w:r>
        <w:rPr>
          <w:noProof/>
          <w:lang w:val="pt-PT"/>
        </w:rPr>
        <w:lastRenderedPageBreak/>
        <w:drawing>
          <wp:inline distT="0" distB="0" distL="0" distR="0" wp14:anchorId="4B910E3E" wp14:editId="72A7076D">
            <wp:extent cx="5379720" cy="2468880"/>
            <wp:effectExtent l="0" t="0" r="0" b="0"/>
            <wp:docPr id="3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AD52" w14:textId="40E6DC05" w:rsidR="007D3C1E" w:rsidRDefault="00647400" w:rsidP="00647400">
      <w:pPr>
        <w:pStyle w:val="Legenda"/>
        <w:jc w:val="center"/>
        <w:rPr>
          <w:lang w:val="pt-PT"/>
        </w:rPr>
      </w:pPr>
      <w:bookmarkStart w:id="53" w:name="_Toc43815665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10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 xml:space="preserve">– </w:t>
      </w:r>
      <w:r w:rsidR="00232131" w:rsidRPr="00962E66">
        <w:rPr>
          <w:lang w:val="pt-PT"/>
        </w:rPr>
        <w:t>Menu</w:t>
      </w:r>
      <w:r w:rsidR="007D3C1E" w:rsidRPr="007D3C1E">
        <w:rPr>
          <w:lang w:val="pt-PT"/>
        </w:rPr>
        <w:t xml:space="preserve"> para escolher os níveis de soma</w:t>
      </w:r>
      <w:bookmarkEnd w:id="53"/>
    </w:p>
    <w:p w14:paraId="41D9F429" w14:textId="77777777" w:rsidR="007D3C1E" w:rsidRDefault="007D3C1E" w:rsidP="007D3C1E">
      <w:pPr>
        <w:rPr>
          <w:lang w:val="pt-PT"/>
        </w:rPr>
      </w:pPr>
    </w:p>
    <w:p w14:paraId="6178ACC6" w14:textId="5A57F12B" w:rsidR="007D3C1E" w:rsidRDefault="00A67C30" w:rsidP="007D3C1E">
      <w:pPr>
        <w:rPr>
          <w:lang w:val="pt-PT"/>
        </w:rPr>
      </w:pPr>
      <w:r>
        <w:rPr>
          <w:lang w:val="pt-PT"/>
        </w:rPr>
        <w:t>Seguindo em frente, agora podemos</w:t>
      </w:r>
      <w:r w:rsidR="00676E3F">
        <w:rPr>
          <w:lang w:val="pt-PT"/>
        </w:rPr>
        <w:t xml:space="preserve"> visualizar</w:t>
      </w:r>
      <w:r>
        <w:rPr>
          <w:lang w:val="pt-PT"/>
        </w:rPr>
        <w:t xml:space="preserve"> o mapa dos nossos níveis de somar. O mapa é uma região montanhosa com muita neve</w:t>
      </w:r>
      <w:r w:rsidR="00676E3F">
        <w:rPr>
          <w:lang w:val="pt-PT"/>
        </w:rPr>
        <w:t xml:space="preserve"> (como</w:t>
      </w:r>
      <w:r>
        <w:rPr>
          <w:lang w:val="pt-PT"/>
        </w:rPr>
        <w:t xml:space="preserve"> eu quando era criança adorava neve</w:t>
      </w:r>
      <w:r w:rsidR="00676E3F">
        <w:rPr>
          <w:lang w:val="pt-PT"/>
        </w:rPr>
        <w:t>,</w:t>
      </w:r>
      <w:r>
        <w:rPr>
          <w:lang w:val="pt-PT"/>
        </w:rPr>
        <w:t xml:space="preserve"> tentei criar um cenário apelativo com alguns bonecos de neve, bolas de neve e umas partículas que dão um efeito que o vento transporta a neve</w:t>
      </w:r>
      <w:r w:rsidR="00676E3F">
        <w:rPr>
          <w:lang w:val="pt-PT"/>
        </w:rPr>
        <w:t>, com</w:t>
      </w:r>
      <w:r w:rsidR="00BE02CD">
        <w:rPr>
          <w:lang w:val="pt-PT"/>
        </w:rPr>
        <w:t xml:space="preserve"> um chão escorregadio que faz o cubo de gelo deslizar.</w:t>
      </w:r>
    </w:p>
    <w:p w14:paraId="6D8906A3" w14:textId="77777777" w:rsidR="007D3C1E" w:rsidRDefault="007D3C1E" w:rsidP="007D3C1E">
      <w:pPr>
        <w:rPr>
          <w:lang w:val="pt-PT"/>
        </w:rPr>
      </w:pPr>
    </w:p>
    <w:p w14:paraId="3CD08BD5" w14:textId="77777777" w:rsidR="007D3C1E" w:rsidRDefault="007D3C1E" w:rsidP="007D3C1E">
      <w:pPr>
        <w:rPr>
          <w:lang w:val="pt-PT"/>
        </w:rPr>
      </w:pPr>
    </w:p>
    <w:p w14:paraId="27914485" w14:textId="77777777" w:rsidR="007D3C1E" w:rsidRDefault="007D3C1E" w:rsidP="007D3C1E">
      <w:pPr>
        <w:rPr>
          <w:lang w:val="pt-PT"/>
        </w:rPr>
      </w:pPr>
    </w:p>
    <w:p w14:paraId="0AFE6980" w14:textId="77777777" w:rsidR="007D3C1E" w:rsidRDefault="007D3C1E" w:rsidP="007D3C1E">
      <w:pPr>
        <w:rPr>
          <w:lang w:val="pt-PT"/>
        </w:rPr>
      </w:pPr>
    </w:p>
    <w:p w14:paraId="52B0BBAD" w14:textId="576A78A7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16DC40A9" wp14:editId="501F2F68">
            <wp:extent cx="5394960" cy="1485900"/>
            <wp:effectExtent l="0" t="0" r="0" b="0"/>
            <wp:docPr id="36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E5E4" w14:textId="063C6A10" w:rsidR="007D3C1E" w:rsidRDefault="00647400" w:rsidP="00647400">
      <w:pPr>
        <w:pStyle w:val="Legenda"/>
        <w:jc w:val="center"/>
        <w:rPr>
          <w:lang w:val="pt-PT"/>
        </w:rPr>
      </w:pPr>
      <w:bookmarkStart w:id="54" w:name="_Toc43815666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11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>– Mapa do nível somar 1</w:t>
      </w:r>
      <w:bookmarkEnd w:id="54"/>
    </w:p>
    <w:p w14:paraId="649A4879" w14:textId="1338B2D2" w:rsidR="007D3C1E" w:rsidRDefault="007D3C1E" w:rsidP="007D3C1E">
      <w:pPr>
        <w:rPr>
          <w:lang w:val="pt-PT"/>
        </w:rPr>
      </w:pPr>
    </w:p>
    <w:p w14:paraId="0130DA6A" w14:textId="42D6D530" w:rsidR="00BE02CD" w:rsidRDefault="00BE02CD" w:rsidP="007D3C1E">
      <w:pPr>
        <w:rPr>
          <w:lang w:val="pt-PT"/>
        </w:rPr>
      </w:pPr>
      <w:r>
        <w:rPr>
          <w:lang w:val="pt-PT"/>
        </w:rPr>
        <w:t>Podemos ver agora o nosso personagem um simples cubo de gelo, não tem muito que se dizer dele é simplesmente uma das formas básicas que se pode criar na unity, o cubo, com uma textura.</w:t>
      </w:r>
    </w:p>
    <w:p w14:paraId="1850F81B" w14:textId="38279DE4" w:rsidR="00647400" w:rsidRDefault="006D4E5E" w:rsidP="00647400">
      <w:pPr>
        <w:keepNext/>
      </w:pPr>
      <w:r>
        <w:rPr>
          <w:noProof/>
          <w:lang w:val="pt-PT"/>
        </w:rPr>
        <w:lastRenderedPageBreak/>
        <w:drawing>
          <wp:inline distT="0" distB="0" distL="0" distR="0" wp14:anchorId="1AA94899" wp14:editId="56528E3D">
            <wp:extent cx="5394960" cy="2560320"/>
            <wp:effectExtent l="0" t="0" r="0" b="0"/>
            <wp:docPr id="3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CC1C" w14:textId="1FFC849E" w:rsidR="007D3C1E" w:rsidRDefault="00647400" w:rsidP="00647400">
      <w:pPr>
        <w:pStyle w:val="Legenda"/>
        <w:jc w:val="center"/>
        <w:rPr>
          <w:lang w:val="pt-PT"/>
        </w:rPr>
      </w:pPr>
      <w:bookmarkStart w:id="55" w:name="_Toc43815667"/>
      <w:r w:rsidRPr="008A17C2">
        <w:rPr>
          <w:lang w:val="pt-PT"/>
        </w:rPr>
        <w:t xml:space="preserve">Figura </w:t>
      </w:r>
      <w:r>
        <w:fldChar w:fldCharType="begin"/>
      </w:r>
      <w:r w:rsidRPr="008A17C2">
        <w:rPr>
          <w:lang w:val="pt-PT"/>
        </w:rPr>
        <w:instrText xml:space="preserve"> SEQ Figura \* ARABIC </w:instrText>
      </w:r>
      <w:r>
        <w:fldChar w:fldCharType="separate"/>
      </w:r>
      <w:r w:rsidRPr="008A17C2">
        <w:rPr>
          <w:noProof/>
          <w:lang w:val="pt-PT"/>
        </w:rPr>
        <w:t>12</w:t>
      </w:r>
      <w:r>
        <w:fldChar w:fldCharType="end"/>
      </w:r>
      <w:r w:rsidR="007D3C1E" w:rsidRPr="007D3C1E">
        <w:rPr>
          <w:lang w:val="pt-PT"/>
        </w:rPr>
        <w:t xml:space="preserve"> –</w:t>
      </w:r>
      <w:r w:rsidR="007D3C1E" w:rsidRPr="008A17C2">
        <w:rPr>
          <w:lang w:val="pt-PT"/>
        </w:rPr>
        <w:t xml:space="preserve"> Jogador</w:t>
      </w:r>
      <w:bookmarkEnd w:id="55"/>
    </w:p>
    <w:p w14:paraId="590104F1" w14:textId="5734C9AF" w:rsidR="007D3C1E" w:rsidRDefault="007D3C1E" w:rsidP="007D3C1E">
      <w:pPr>
        <w:rPr>
          <w:lang w:val="pt-PT"/>
        </w:rPr>
      </w:pPr>
    </w:p>
    <w:p w14:paraId="1F2A33EA" w14:textId="200FD889" w:rsidR="00BE02CD" w:rsidRDefault="00BE02CD" w:rsidP="007D3C1E">
      <w:pPr>
        <w:rPr>
          <w:lang w:val="pt-PT"/>
        </w:rPr>
      </w:pPr>
      <w:r>
        <w:rPr>
          <w:lang w:val="pt-PT"/>
        </w:rPr>
        <w:t xml:space="preserve">Como podemos ver em baixo temos as bolas de neve que o jogador tem de apanhar, sendo que só pode apanhar uma sendo de preferência a correta, isto é, o número que corresponde </w:t>
      </w:r>
      <w:r w:rsidR="00676E3F">
        <w:rPr>
          <w:lang w:val="pt-PT"/>
        </w:rPr>
        <w:t>à</w:t>
      </w:r>
      <w:r>
        <w:rPr>
          <w:lang w:val="pt-PT"/>
        </w:rPr>
        <w:t xml:space="preserve"> pergunta que irá aparecer</w:t>
      </w:r>
      <w:r w:rsidR="00676E3F">
        <w:rPr>
          <w:lang w:val="pt-PT"/>
        </w:rPr>
        <w:t>,</w:t>
      </w:r>
      <w:r>
        <w:rPr>
          <w:lang w:val="pt-PT"/>
        </w:rPr>
        <w:t xml:space="preserve"> como no exemplo da próxima figura. Os números f</w:t>
      </w:r>
      <w:r w:rsidR="00676E3F">
        <w:rPr>
          <w:lang w:val="pt-PT"/>
        </w:rPr>
        <w:t>oram feitos por mim,</w:t>
      </w:r>
      <w:r>
        <w:rPr>
          <w:lang w:val="pt-PT"/>
        </w:rPr>
        <w:t xml:space="preserve"> na ferramenta de edição de imagem</w:t>
      </w:r>
      <w:r w:rsidR="00676E3F">
        <w:rPr>
          <w:lang w:val="pt-PT"/>
        </w:rPr>
        <w:t>,</w:t>
      </w:r>
      <w:r>
        <w:rPr>
          <w:lang w:val="pt-PT"/>
        </w:rPr>
        <w:t xml:space="preserve"> que nos </w:t>
      </w:r>
      <w:r w:rsidR="00676E3F">
        <w:rPr>
          <w:lang w:val="pt-PT"/>
        </w:rPr>
        <w:t>foi ensinada</w:t>
      </w:r>
      <w:r>
        <w:rPr>
          <w:lang w:val="pt-PT"/>
        </w:rPr>
        <w:t xml:space="preserve"> na escola o GIMP</w:t>
      </w:r>
      <w:r w:rsidR="00676E3F">
        <w:rPr>
          <w:lang w:val="pt-PT"/>
        </w:rPr>
        <w:t>. N</w:t>
      </w:r>
      <w:r>
        <w:rPr>
          <w:lang w:val="pt-PT"/>
        </w:rPr>
        <w:t>o editor do jogo</w:t>
      </w:r>
      <w:r w:rsidR="00676E3F">
        <w:rPr>
          <w:lang w:val="pt-PT"/>
        </w:rPr>
        <w:t>,</w:t>
      </w:r>
      <w:r>
        <w:rPr>
          <w:lang w:val="pt-PT"/>
        </w:rPr>
        <w:t xml:space="preserve"> aparece a amarelo devido a ter posto as imagens como normal </w:t>
      </w:r>
      <w:r w:rsidRPr="00676E3F">
        <w:rPr>
          <w:i/>
          <w:iCs/>
          <w:lang w:val="pt-PT"/>
        </w:rPr>
        <w:t>map</w:t>
      </w:r>
      <w:r>
        <w:rPr>
          <w:lang w:val="pt-PT"/>
        </w:rPr>
        <w:t>, se pusesse como Sprite 2d iriam aparecer a branco.</w:t>
      </w:r>
    </w:p>
    <w:p w14:paraId="41EFC7F9" w14:textId="77777777" w:rsidR="00BE02CD" w:rsidRDefault="00BE02CD" w:rsidP="007D3C1E">
      <w:pPr>
        <w:rPr>
          <w:lang w:val="pt-PT"/>
        </w:rPr>
      </w:pPr>
    </w:p>
    <w:p w14:paraId="4EF86EA4" w14:textId="68B1312D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6B52C7B5" wp14:editId="670C94B1">
            <wp:extent cx="5394960" cy="2552700"/>
            <wp:effectExtent l="0" t="0" r="0" b="0"/>
            <wp:docPr id="34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BBCC4" w14:textId="0A385D9A" w:rsidR="007D3C1E" w:rsidRDefault="00647400" w:rsidP="00647400">
      <w:pPr>
        <w:pStyle w:val="Legenda"/>
        <w:jc w:val="center"/>
        <w:rPr>
          <w:lang w:val="pt-PT"/>
        </w:rPr>
      </w:pPr>
      <w:bookmarkStart w:id="56" w:name="_Toc43815668"/>
      <w:r w:rsidRPr="00647400">
        <w:rPr>
          <w:lang w:val="pt-PT"/>
        </w:rPr>
        <w:t xml:space="preserve">Figura </w:t>
      </w:r>
      <w:r>
        <w:fldChar w:fldCharType="begin"/>
      </w:r>
      <w:r w:rsidRPr="00647400">
        <w:rPr>
          <w:lang w:val="pt-PT"/>
        </w:rPr>
        <w:instrText xml:space="preserve"> SEQ Figura \* ARABIC </w:instrText>
      </w:r>
      <w:r>
        <w:fldChar w:fldCharType="separate"/>
      </w:r>
      <w:r>
        <w:rPr>
          <w:noProof/>
          <w:lang w:val="pt-PT"/>
        </w:rPr>
        <w:t>13</w:t>
      </w:r>
      <w:r>
        <w:fldChar w:fldCharType="end"/>
      </w:r>
      <w:r>
        <w:rPr>
          <w:lang w:val="pt-PT"/>
        </w:rPr>
        <w:t xml:space="preserve"> </w:t>
      </w:r>
      <w:r w:rsidR="007D3C1E" w:rsidRPr="007D3C1E">
        <w:rPr>
          <w:lang w:val="pt-PT"/>
        </w:rPr>
        <w:t xml:space="preserve">– Números que o jogador tem </w:t>
      </w:r>
      <w:proofErr w:type="gramStart"/>
      <w:r w:rsidR="007D3C1E" w:rsidRPr="007D3C1E">
        <w:rPr>
          <w:lang w:val="pt-PT"/>
        </w:rPr>
        <w:t>que</w:t>
      </w:r>
      <w:proofErr w:type="gramEnd"/>
      <w:r w:rsidR="007D3C1E" w:rsidRPr="007D3C1E">
        <w:rPr>
          <w:lang w:val="pt-PT"/>
        </w:rPr>
        <w:t xml:space="preserve"> escolher</w:t>
      </w:r>
      <w:bookmarkEnd w:id="56"/>
    </w:p>
    <w:p w14:paraId="6D357574" w14:textId="77777777" w:rsidR="007D3C1E" w:rsidRDefault="007D3C1E" w:rsidP="007D3C1E">
      <w:pPr>
        <w:rPr>
          <w:lang w:val="pt-PT"/>
        </w:rPr>
      </w:pPr>
    </w:p>
    <w:p w14:paraId="36E7E392" w14:textId="608C4D16" w:rsidR="007D3C1E" w:rsidRDefault="00BE02CD" w:rsidP="007D3C1E">
      <w:pPr>
        <w:rPr>
          <w:lang w:val="pt-PT"/>
        </w:rPr>
      </w:pPr>
      <w:r>
        <w:rPr>
          <w:lang w:val="pt-PT"/>
        </w:rPr>
        <w:t>Vou falar um pouco da mecânica do jogo, quando o cubo se aproxima das bolas de neve irá aparecer um painel com o número da pergunta e a pergunta em si, como se pode ver na imagem seguinte</w:t>
      </w:r>
    </w:p>
    <w:p w14:paraId="1625049E" w14:textId="77777777" w:rsidR="00DC488D" w:rsidRDefault="00DC488D" w:rsidP="007D3C1E">
      <w:pPr>
        <w:pStyle w:val="Legenda"/>
        <w:rPr>
          <w:lang w:val="pt-PT"/>
        </w:rPr>
      </w:pPr>
    </w:p>
    <w:p w14:paraId="10FFA32C" w14:textId="77777777" w:rsidR="00DC488D" w:rsidRDefault="00DC488D" w:rsidP="007D3C1E">
      <w:pPr>
        <w:pStyle w:val="Legenda"/>
        <w:rPr>
          <w:lang w:val="pt-PT"/>
        </w:rPr>
      </w:pPr>
    </w:p>
    <w:p w14:paraId="7DF7CA0E" w14:textId="77777777" w:rsidR="00DC488D" w:rsidRDefault="00DC488D" w:rsidP="007D3C1E">
      <w:pPr>
        <w:pStyle w:val="Legenda"/>
        <w:rPr>
          <w:lang w:val="pt-PT"/>
        </w:rPr>
      </w:pPr>
    </w:p>
    <w:p w14:paraId="3A475FA6" w14:textId="77777777" w:rsidR="00DC488D" w:rsidRDefault="00DC488D" w:rsidP="007D3C1E">
      <w:pPr>
        <w:pStyle w:val="Legenda"/>
        <w:rPr>
          <w:lang w:val="pt-PT"/>
        </w:rPr>
      </w:pPr>
    </w:p>
    <w:p w14:paraId="79121866" w14:textId="260F76A5" w:rsidR="007D3C1E" w:rsidRDefault="006D4E5E" w:rsidP="007D3C1E">
      <w:pPr>
        <w:pStyle w:val="Legenda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D17FFD" wp14:editId="1935A315">
                <wp:simplePos x="0" y="0"/>
                <wp:positionH relativeFrom="column">
                  <wp:posOffset>3810</wp:posOffset>
                </wp:positionH>
                <wp:positionV relativeFrom="paragraph">
                  <wp:posOffset>3105150</wp:posOffset>
                </wp:positionV>
                <wp:extent cx="5400675" cy="219075"/>
                <wp:effectExtent l="0" t="0" r="1905" b="4445"/>
                <wp:wrapSquare wrapText="right"/>
                <wp:docPr id="46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2810EF" w14:textId="4810D3CB" w:rsidR="000A2D14" w:rsidRPr="00647400" w:rsidRDefault="000A2D14" w:rsidP="00647400">
                            <w:pPr>
                              <w:pStyle w:val="Legenda"/>
                              <w:jc w:val="center"/>
                              <w:rPr>
                                <w:noProof/>
                                <w:lang w:val="pt-PT"/>
                              </w:rPr>
                            </w:pPr>
                            <w:bookmarkStart w:id="57" w:name="_Toc43815669"/>
                            <w:r w:rsidRPr="00647400">
                              <w:rPr>
                                <w:lang w:val="pt-PT"/>
                              </w:rPr>
                              <w:t xml:space="preserve">Figura </w:t>
                            </w:r>
                            <w:r>
                              <w:fldChar w:fldCharType="begin"/>
                            </w:r>
                            <w:r w:rsidRPr="00647400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pt-PT"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Pr="007D3C1E">
                              <w:rPr>
                                <w:lang w:val="pt-PT"/>
                              </w:rPr>
                              <w:t>– Pergunta nº2 do nível somar 1</w:t>
                            </w:r>
                            <w:bookmarkEnd w:id="5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D17FFD" id="Text Box 117" o:spid="_x0000_s1033" type="#_x0000_t202" style="position:absolute;left:0;text-align:left;margin-left:.3pt;margin-top:244.5pt;width:425.25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" stroked="f">
                <v:textbox style="mso-fit-shape-to-text:t" inset="0,0,0,0">
                  <w:txbxContent>
                    <w:p w14:paraId="532810EF" w14:textId="4810D3CB" w:rsidR="000A2D14" w:rsidRPr="00647400" w:rsidRDefault="000A2D14" w:rsidP="00647400">
                      <w:pPr>
                        <w:pStyle w:val="Legenda"/>
                        <w:jc w:val="center"/>
                        <w:rPr>
                          <w:noProof/>
                          <w:lang w:val="pt-PT"/>
                        </w:rPr>
                      </w:pPr>
                      <w:bookmarkStart w:id="58" w:name="_Toc43815669"/>
                      <w:r w:rsidRPr="00647400">
                        <w:rPr>
                          <w:lang w:val="pt-PT"/>
                        </w:rPr>
                        <w:t xml:space="preserve">Figura </w:t>
                      </w:r>
                      <w:r>
                        <w:fldChar w:fldCharType="begin"/>
                      </w:r>
                      <w:r w:rsidRPr="00647400">
                        <w:rPr>
                          <w:lang w:val="pt-PT"/>
                        </w:rP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pt-PT"/>
                        </w:rPr>
                        <w:t>14</w:t>
                      </w:r>
                      <w:r>
                        <w:fldChar w:fldCharType="end"/>
                      </w:r>
                      <w:r w:rsidRPr="007D3C1E">
                        <w:rPr>
                          <w:lang w:val="pt-PT"/>
                        </w:rPr>
                        <w:t>– Pergunta nº2 do nível somar 1</w:t>
                      </w:r>
                      <w:bookmarkEnd w:id="58"/>
                    </w:p>
                  </w:txbxContent>
                </v:textbox>
                <w10:wrap type="square" side="r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1C45872" wp14:editId="5026CA6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400675" cy="3048000"/>
            <wp:effectExtent l="0" t="0" r="0" b="0"/>
            <wp:wrapSquare wrapText="right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F0262" w14:textId="251DEDF7" w:rsidR="007D3C1E" w:rsidRDefault="00DC488D" w:rsidP="007D3C1E">
      <w:pPr>
        <w:rPr>
          <w:rFonts w:ascii="Consolas" w:hAnsi="Consolas" w:cs="Consolas"/>
          <w:color w:val="000000"/>
          <w:sz w:val="19"/>
          <w:szCs w:val="19"/>
          <w:lang w:val="pt-PT" w:eastAsia="pt-PT"/>
        </w:rPr>
      </w:pPr>
      <w:r>
        <w:rPr>
          <w:lang w:val="pt-PT"/>
        </w:rPr>
        <w:t>Mais uma coisa essencial em qualquer jogo</w:t>
      </w:r>
      <w:r w:rsidR="00F77CE6">
        <w:rPr>
          <w:lang w:val="pt-PT"/>
        </w:rPr>
        <w:t>:</w:t>
      </w:r>
      <w:r>
        <w:rPr>
          <w:lang w:val="pt-PT"/>
        </w:rPr>
        <w:t xml:space="preserve"> um menu de pausa. Ao pressionar a tecla ESC </w:t>
      </w:r>
      <w:r w:rsidR="00F77CE6">
        <w:rPr>
          <w:lang w:val="pt-PT"/>
        </w:rPr>
        <w:t xml:space="preserve">acontece </w:t>
      </w:r>
      <w:r>
        <w:rPr>
          <w:lang w:val="pt-PT"/>
        </w:rPr>
        <w:t>algo comum nos jogos</w:t>
      </w:r>
      <w:r w:rsidR="00F77CE6">
        <w:rPr>
          <w:lang w:val="pt-PT"/>
        </w:rPr>
        <w:t>:</w:t>
      </w:r>
      <w:r>
        <w:rPr>
          <w:lang w:val="pt-PT"/>
        </w:rPr>
        <w:t xml:space="preserve"> o jogo irá parar, isto é, o tempo será pausado (</w:t>
      </w:r>
      <w:r>
        <w:rPr>
          <w:rFonts w:ascii="Consolas" w:hAnsi="Consolas" w:cs="Consolas"/>
          <w:color w:val="000000"/>
          <w:sz w:val="19"/>
          <w:szCs w:val="19"/>
          <w:lang w:val="pt-PT" w:eastAsia="pt-PT"/>
        </w:rPr>
        <w:t xml:space="preserve">Time.timeScale = 0;). </w:t>
      </w:r>
    </w:p>
    <w:p w14:paraId="32640823" w14:textId="6FE07885" w:rsidR="00DC488D" w:rsidRDefault="00DC488D" w:rsidP="007D3C1E">
      <w:pPr>
        <w:rPr>
          <w:rFonts w:cs="Arial"/>
          <w:color w:val="000000"/>
          <w:szCs w:val="20"/>
          <w:lang w:val="pt-PT" w:eastAsia="pt-PT"/>
        </w:rPr>
      </w:pPr>
      <w:r>
        <w:rPr>
          <w:rFonts w:cs="Arial"/>
          <w:color w:val="000000"/>
          <w:szCs w:val="20"/>
          <w:lang w:val="pt-PT" w:eastAsia="pt-PT"/>
        </w:rPr>
        <w:t>Basta voltar a pressionar a tecla ESC para voltar ao jogo ou se preferir clicando no botão retomar.</w:t>
      </w:r>
    </w:p>
    <w:p w14:paraId="117C81BA" w14:textId="724F732A" w:rsidR="00DC488D" w:rsidRPr="00DC488D" w:rsidRDefault="00DC488D" w:rsidP="007D3C1E">
      <w:pPr>
        <w:rPr>
          <w:rFonts w:cs="Arial"/>
          <w:color w:val="000000"/>
          <w:szCs w:val="20"/>
          <w:lang w:val="pt-PT" w:eastAsia="pt-PT"/>
        </w:rPr>
      </w:pPr>
      <w:r>
        <w:rPr>
          <w:rFonts w:cs="Arial"/>
          <w:color w:val="000000"/>
          <w:szCs w:val="20"/>
          <w:lang w:val="pt-PT" w:eastAsia="pt-PT"/>
        </w:rPr>
        <w:t>O botão reiniciar</w:t>
      </w:r>
      <w:r w:rsidR="00F77CE6">
        <w:rPr>
          <w:rFonts w:cs="Arial"/>
          <w:color w:val="000000"/>
          <w:szCs w:val="20"/>
          <w:lang w:val="pt-PT" w:eastAsia="pt-PT"/>
        </w:rPr>
        <w:t>,</w:t>
      </w:r>
      <w:r>
        <w:rPr>
          <w:rFonts w:cs="Arial"/>
          <w:color w:val="000000"/>
          <w:szCs w:val="20"/>
          <w:lang w:val="pt-PT" w:eastAsia="pt-PT"/>
        </w:rPr>
        <w:t xml:space="preserve"> como o nome diz</w:t>
      </w:r>
      <w:r w:rsidR="00F77CE6">
        <w:rPr>
          <w:rFonts w:cs="Arial"/>
          <w:color w:val="000000"/>
          <w:szCs w:val="20"/>
          <w:lang w:val="pt-PT" w:eastAsia="pt-PT"/>
        </w:rPr>
        <w:t>,</w:t>
      </w:r>
      <w:r>
        <w:rPr>
          <w:rFonts w:cs="Arial"/>
          <w:color w:val="000000"/>
          <w:szCs w:val="20"/>
          <w:lang w:val="pt-PT" w:eastAsia="pt-PT"/>
        </w:rPr>
        <w:t xml:space="preserve"> reinicia o nível, o botão menu volta para o menu de níveis (Figura 10), o botão de opções é igual ao do menu principal e o sair a mesma coisa.</w:t>
      </w:r>
    </w:p>
    <w:p w14:paraId="4304E43F" w14:textId="77777777" w:rsidR="00DC488D" w:rsidRDefault="00DC488D" w:rsidP="007D3C1E">
      <w:pPr>
        <w:rPr>
          <w:lang w:val="pt-PT"/>
        </w:rPr>
      </w:pPr>
    </w:p>
    <w:p w14:paraId="6495715D" w14:textId="77777777" w:rsidR="00DC488D" w:rsidRDefault="00DC488D" w:rsidP="007D3C1E">
      <w:pPr>
        <w:rPr>
          <w:lang w:val="pt-PT"/>
        </w:rPr>
      </w:pPr>
    </w:p>
    <w:p w14:paraId="67FA9200" w14:textId="4F9A970B" w:rsidR="00647400" w:rsidRDefault="006D4E5E" w:rsidP="00647400">
      <w:pPr>
        <w:keepNext/>
      </w:pPr>
      <w:r>
        <w:rPr>
          <w:noProof/>
          <w:lang w:val="pt-PT"/>
        </w:rPr>
        <w:lastRenderedPageBreak/>
        <w:drawing>
          <wp:inline distT="0" distB="0" distL="0" distR="0" wp14:anchorId="44820A9F" wp14:editId="1B9C2094">
            <wp:extent cx="5394960" cy="3048000"/>
            <wp:effectExtent l="0" t="0" r="0" b="0"/>
            <wp:docPr id="3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F58DD" w14:textId="1FA293D8" w:rsidR="007D3C1E" w:rsidRPr="00DC488D" w:rsidRDefault="00647400" w:rsidP="00647400">
      <w:pPr>
        <w:pStyle w:val="Legenda"/>
        <w:jc w:val="center"/>
        <w:rPr>
          <w:lang w:val="pt-PT"/>
        </w:rPr>
      </w:pPr>
      <w:bookmarkStart w:id="59" w:name="_Toc43815670"/>
      <w:r w:rsidRPr="00DC488D">
        <w:rPr>
          <w:lang w:val="pt-PT"/>
        </w:rPr>
        <w:t xml:space="preserve">Figura </w:t>
      </w:r>
      <w:r>
        <w:fldChar w:fldCharType="begin"/>
      </w:r>
      <w:r w:rsidRPr="00DC488D">
        <w:rPr>
          <w:lang w:val="pt-PT"/>
        </w:rPr>
        <w:instrText xml:space="preserve"> SEQ Figura \* ARABIC </w:instrText>
      </w:r>
      <w:r>
        <w:fldChar w:fldCharType="separate"/>
      </w:r>
      <w:r w:rsidRPr="00DC488D">
        <w:rPr>
          <w:noProof/>
          <w:lang w:val="pt-PT"/>
        </w:rPr>
        <w:t>15</w:t>
      </w:r>
      <w:r>
        <w:fldChar w:fldCharType="end"/>
      </w:r>
      <w:r w:rsidRPr="00DC488D">
        <w:rPr>
          <w:lang w:val="pt-PT"/>
        </w:rPr>
        <w:t xml:space="preserve"> </w:t>
      </w:r>
      <w:r w:rsidR="007D3C1E" w:rsidRPr="007D3C1E">
        <w:rPr>
          <w:lang w:val="pt-PT"/>
        </w:rPr>
        <w:t>– M</w:t>
      </w:r>
      <w:r w:rsidR="004344AE" w:rsidRPr="00DC488D">
        <w:rPr>
          <w:lang w:val="pt-PT"/>
        </w:rPr>
        <w:t>enu de pausa</w:t>
      </w:r>
      <w:bookmarkEnd w:id="59"/>
    </w:p>
    <w:p w14:paraId="3690E243" w14:textId="77777777" w:rsidR="007D3C1E" w:rsidRPr="007D3C1E" w:rsidRDefault="007D3C1E" w:rsidP="007D3C1E">
      <w:pPr>
        <w:rPr>
          <w:lang w:val="pt-PT"/>
        </w:rPr>
      </w:pPr>
    </w:p>
    <w:p w14:paraId="6F450538" w14:textId="77777777" w:rsidR="007D3C1E" w:rsidRPr="007D3C1E" w:rsidRDefault="007D3C1E" w:rsidP="007D3C1E">
      <w:pPr>
        <w:rPr>
          <w:lang w:val="pt-PT"/>
        </w:rPr>
      </w:pPr>
    </w:p>
    <w:p w14:paraId="45E6303A" w14:textId="77777777" w:rsidR="007D3C1E" w:rsidRPr="007D3C1E" w:rsidRDefault="007D3C1E" w:rsidP="007D3C1E">
      <w:pPr>
        <w:rPr>
          <w:lang w:val="pt-PT"/>
        </w:rPr>
      </w:pPr>
    </w:p>
    <w:p w14:paraId="2AD4F6B7" w14:textId="74CBC349" w:rsidR="007D3C1E" w:rsidRDefault="00DC488D" w:rsidP="007D3C1E">
      <w:pPr>
        <w:rPr>
          <w:lang w:val="pt-PT"/>
        </w:rPr>
      </w:pPr>
      <w:r>
        <w:rPr>
          <w:lang w:val="pt-PT"/>
        </w:rPr>
        <w:t>Chegamos agora ao fim do nosso nível</w:t>
      </w:r>
      <w:r w:rsidR="00F77CE6">
        <w:rPr>
          <w:lang w:val="pt-PT"/>
        </w:rPr>
        <w:t xml:space="preserve"> (</w:t>
      </w:r>
      <w:r>
        <w:rPr>
          <w:lang w:val="pt-PT"/>
        </w:rPr>
        <w:t>sei que não é o mais apelativo</w:t>
      </w:r>
      <w:r w:rsidR="00F77CE6">
        <w:rPr>
          <w:lang w:val="pt-PT"/>
        </w:rPr>
        <w:t>...</w:t>
      </w:r>
      <w:proofErr w:type="gramStart"/>
      <w:r w:rsidR="00F77CE6">
        <w:rPr>
          <w:lang w:val="pt-PT"/>
        </w:rPr>
        <w:t>)</w:t>
      </w:r>
      <w:r>
        <w:rPr>
          <w:lang w:val="pt-PT"/>
        </w:rPr>
        <w:t xml:space="preserve"> ,</w:t>
      </w:r>
      <w:proofErr w:type="gramEnd"/>
      <w:r>
        <w:rPr>
          <w:lang w:val="pt-PT"/>
        </w:rPr>
        <w:t xml:space="preserve"> mas serve o seu propósito que é </w:t>
      </w:r>
      <w:r w:rsidR="00F77CE6">
        <w:rPr>
          <w:lang w:val="pt-PT"/>
        </w:rPr>
        <w:t>demonstrar</w:t>
      </w:r>
      <w:r>
        <w:rPr>
          <w:lang w:val="pt-PT"/>
        </w:rPr>
        <w:t xml:space="preserve"> o resultado que o jogador obte</w:t>
      </w:r>
      <w:r w:rsidR="00F77CE6">
        <w:rPr>
          <w:lang w:val="pt-PT"/>
        </w:rPr>
        <w:t>ve</w:t>
      </w:r>
      <w:r>
        <w:rPr>
          <w:lang w:val="pt-PT"/>
        </w:rPr>
        <w:t xml:space="preserve">. </w:t>
      </w:r>
      <w:r w:rsidR="003626D2">
        <w:rPr>
          <w:lang w:val="pt-PT"/>
        </w:rPr>
        <w:t xml:space="preserve">O botão com o </w:t>
      </w:r>
      <w:r w:rsidR="00F77CE6">
        <w:rPr>
          <w:lang w:val="pt-PT"/>
        </w:rPr>
        <w:t>símbolo</w:t>
      </w:r>
      <w:r w:rsidR="003626D2">
        <w:rPr>
          <w:lang w:val="pt-PT"/>
        </w:rPr>
        <w:t xml:space="preserve"> da casa vai para o menu de </w:t>
      </w:r>
      <w:r w:rsidR="00F77CE6">
        <w:rPr>
          <w:lang w:val="pt-PT"/>
        </w:rPr>
        <w:t>níveis</w:t>
      </w:r>
      <w:r w:rsidR="003626D2">
        <w:rPr>
          <w:lang w:val="pt-PT"/>
        </w:rPr>
        <w:t xml:space="preserve"> e o botão de recarregar</w:t>
      </w:r>
      <w:r w:rsidR="00F77CE6">
        <w:rPr>
          <w:lang w:val="pt-PT"/>
        </w:rPr>
        <w:t>,</w:t>
      </w:r>
      <w:r w:rsidR="003626D2">
        <w:rPr>
          <w:lang w:val="pt-PT"/>
        </w:rPr>
        <w:t xml:space="preserve"> faz reiniciar o nível. Cada nível tem 13 perguntas e</w:t>
      </w:r>
      <w:r w:rsidR="00F77CE6">
        <w:rPr>
          <w:lang w:val="pt-PT"/>
        </w:rPr>
        <w:t>,</w:t>
      </w:r>
      <w:r w:rsidR="003626D2">
        <w:rPr>
          <w:lang w:val="pt-PT"/>
        </w:rPr>
        <w:t xml:space="preserve"> para obter as estrelas</w:t>
      </w:r>
      <w:r w:rsidR="00F77CE6">
        <w:rPr>
          <w:lang w:val="pt-PT"/>
        </w:rPr>
        <w:t>,</w:t>
      </w:r>
      <w:r w:rsidR="003626D2">
        <w:rPr>
          <w:lang w:val="pt-PT"/>
        </w:rPr>
        <w:t xml:space="preserve"> o número de respostas certas é o seguinte:</w:t>
      </w:r>
    </w:p>
    <w:p w14:paraId="4709958F" w14:textId="418A05AD" w:rsidR="007D3C1E" w:rsidRPr="007D3C1E" w:rsidRDefault="007D3C1E" w:rsidP="007D3C1E">
      <w:pPr>
        <w:rPr>
          <w:lang w:val="pt-PT"/>
        </w:rPr>
      </w:pPr>
    </w:p>
    <w:p w14:paraId="55BB68F0" w14:textId="17FB9926" w:rsidR="007D3C1E" w:rsidRPr="007D3C1E" w:rsidRDefault="003626D2" w:rsidP="007D3C1E">
      <w:pPr>
        <w:rPr>
          <w:lang w:val="pt-PT"/>
        </w:rPr>
      </w:pPr>
      <w:r>
        <w:rPr>
          <w:lang w:val="pt-PT"/>
        </w:rPr>
        <w:t>3 estrelas- 11 ou mais respostas certas</w:t>
      </w:r>
    </w:p>
    <w:p w14:paraId="6BA621C9" w14:textId="6956FC33" w:rsidR="003626D2" w:rsidRDefault="003626D2" w:rsidP="007D3C1E">
      <w:pPr>
        <w:rPr>
          <w:lang w:val="pt-PT"/>
        </w:rPr>
      </w:pPr>
      <w:r>
        <w:rPr>
          <w:lang w:val="pt-PT"/>
        </w:rPr>
        <w:t>2 estrelas- entre 6 e 10 respostas certas</w:t>
      </w:r>
    </w:p>
    <w:p w14:paraId="11B59ECD" w14:textId="68C5D8AA" w:rsidR="007D3C1E" w:rsidRDefault="003626D2" w:rsidP="007D3C1E">
      <w:pPr>
        <w:rPr>
          <w:lang w:val="pt-PT"/>
        </w:rPr>
      </w:pPr>
      <w:r>
        <w:rPr>
          <w:lang w:val="pt-PT"/>
        </w:rPr>
        <w:t>1 estrela- 5 ou menos respostas certas</w:t>
      </w:r>
    </w:p>
    <w:p w14:paraId="7F99C941" w14:textId="77777777" w:rsidR="004344AE" w:rsidRDefault="004344AE" w:rsidP="007D3C1E">
      <w:pPr>
        <w:rPr>
          <w:lang w:val="pt-PT"/>
        </w:rPr>
      </w:pPr>
    </w:p>
    <w:p w14:paraId="61DA632C" w14:textId="68CA0078" w:rsidR="00647400" w:rsidRDefault="006D4E5E" w:rsidP="00647400">
      <w:pPr>
        <w:keepNext/>
      </w:pPr>
      <w:r>
        <w:rPr>
          <w:noProof/>
          <w:lang w:val="pt-PT"/>
        </w:rPr>
        <w:drawing>
          <wp:inline distT="0" distB="0" distL="0" distR="0" wp14:anchorId="4BDE3D3E" wp14:editId="04B32CCA">
            <wp:extent cx="5394960" cy="2225040"/>
            <wp:effectExtent l="0" t="0" r="0" b="0"/>
            <wp:docPr id="3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9590" w14:textId="71BA962B" w:rsidR="004344AE" w:rsidRPr="004344AE" w:rsidRDefault="00647400" w:rsidP="006D4E5E">
      <w:pPr>
        <w:pStyle w:val="Legenda"/>
        <w:jc w:val="center"/>
        <w:rPr>
          <w:lang w:val="pt-PT"/>
        </w:rPr>
      </w:pPr>
      <w:bookmarkStart w:id="60" w:name="_Toc43815671"/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 w:rsidR="00686C2F">
        <w:rPr>
          <w:noProof/>
        </w:rPr>
        <w:t>6</w:t>
      </w:r>
      <w:r>
        <w:fldChar w:fldCharType="end"/>
      </w:r>
      <w:r w:rsidR="006D4E5E">
        <w:rPr>
          <w:lang w:val="pt-PT"/>
        </w:rPr>
        <w:t xml:space="preserve"> </w:t>
      </w:r>
      <w:r w:rsidR="004344AE" w:rsidRPr="004344AE">
        <w:rPr>
          <w:lang w:val="pt-PT"/>
        </w:rPr>
        <w:t xml:space="preserve">– </w:t>
      </w:r>
      <w:proofErr w:type="spellStart"/>
      <w:r w:rsidR="004344AE">
        <w:t>Fim</w:t>
      </w:r>
      <w:proofErr w:type="spellEnd"/>
      <w:r w:rsidR="004344AE">
        <w:t xml:space="preserve"> de </w:t>
      </w:r>
      <w:proofErr w:type="spellStart"/>
      <w:r w:rsidR="004344AE">
        <w:t>nível</w:t>
      </w:r>
      <w:bookmarkEnd w:id="60"/>
      <w:proofErr w:type="spellEnd"/>
    </w:p>
    <w:p w14:paraId="0BECB811" w14:textId="77777777" w:rsidR="004344AE" w:rsidRPr="007D3C1E" w:rsidRDefault="004344AE" w:rsidP="007D3C1E">
      <w:pPr>
        <w:rPr>
          <w:lang w:val="pt-PT"/>
        </w:rPr>
      </w:pPr>
    </w:p>
    <w:p w14:paraId="135E21D8" w14:textId="77777777" w:rsidR="007D3C1E" w:rsidRPr="007D3C1E" w:rsidRDefault="007D3C1E" w:rsidP="007D3C1E">
      <w:pPr>
        <w:rPr>
          <w:lang w:val="pt-PT"/>
        </w:rPr>
      </w:pPr>
    </w:p>
    <w:p w14:paraId="1D4521C1" w14:textId="77777777" w:rsidR="007D3C1E" w:rsidRPr="007D3C1E" w:rsidRDefault="007D3C1E" w:rsidP="007D3C1E">
      <w:pPr>
        <w:rPr>
          <w:lang w:val="pt-PT"/>
        </w:rPr>
      </w:pPr>
    </w:p>
    <w:p w14:paraId="002CAB21" w14:textId="77777777" w:rsidR="007D3C1E" w:rsidRPr="007D3C1E" w:rsidRDefault="007D3C1E" w:rsidP="007D3C1E">
      <w:pPr>
        <w:rPr>
          <w:lang w:val="pt-PT"/>
        </w:rPr>
      </w:pPr>
    </w:p>
    <w:p w14:paraId="4CADC570" w14:textId="77777777" w:rsidR="007D3C1E" w:rsidRPr="007D3C1E" w:rsidRDefault="007D3C1E" w:rsidP="007D3C1E">
      <w:pPr>
        <w:rPr>
          <w:lang w:val="pt-PT"/>
        </w:rPr>
      </w:pPr>
    </w:p>
    <w:p w14:paraId="417C3939" w14:textId="77777777" w:rsidR="007D3C1E" w:rsidRPr="007D3C1E" w:rsidRDefault="007D3C1E" w:rsidP="007D3C1E">
      <w:pPr>
        <w:rPr>
          <w:lang w:val="pt-PT"/>
        </w:rPr>
      </w:pPr>
    </w:p>
    <w:p w14:paraId="55AC1845" w14:textId="77777777" w:rsidR="007D3C1E" w:rsidRPr="007D3C1E" w:rsidRDefault="007D3C1E" w:rsidP="007D3C1E">
      <w:pPr>
        <w:rPr>
          <w:lang w:val="pt-PT"/>
        </w:rPr>
      </w:pPr>
    </w:p>
    <w:p w14:paraId="462C03BB" w14:textId="77777777" w:rsidR="00A0251E" w:rsidRPr="00A0251E" w:rsidRDefault="00A0251E" w:rsidP="00A0251E">
      <w:pPr>
        <w:rPr>
          <w:lang w:val="pt-PT"/>
        </w:rPr>
      </w:pPr>
    </w:p>
    <w:p w14:paraId="2197EFA8" w14:textId="77777777" w:rsidR="00A0251E" w:rsidRPr="00A0251E" w:rsidRDefault="00A0251E" w:rsidP="00A0251E">
      <w:pPr>
        <w:rPr>
          <w:lang w:val="pt-PT"/>
        </w:rPr>
      </w:pPr>
    </w:p>
    <w:p w14:paraId="5CD1C7E3" w14:textId="77777777" w:rsidR="00A0251E" w:rsidRPr="00A0251E" w:rsidRDefault="00A0251E" w:rsidP="00A0251E">
      <w:pPr>
        <w:rPr>
          <w:lang w:val="pt-PT"/>
        </w:rPr>
      </w:pPr>
    </w:p>
    <w:p w14:paraId="76EE30B8" w14:textId="77777777" w:rsidR="00074341" w:rsidRPr="00074341" w:rsidRDefault="00074341" w:rsidP="00074341">
      <w:pPr>
        <w:rPr>
          <w:lang w:val="pt-PT"/>
        </w:rPr>
      </w:pPr>
    </w:p>
    <w:p w14:paraId="2ACFFA35" w14:textId="77777777" w:rsidR="00CC4E13" w:rsidRPr="002653F9" w:rsidRDefault="00E61496" w:rsidP="00E61496">
      <w:pPr>
        <w:pStyle w:val="Cabealho1"/>
        <w:rPr>
          <w:lang w:val="pt-PT"/>
        </w:rPr>
      </w:pPr>
      <w:r w:rsidRPr="002653F9">
        <w:rPr>
          <w:lang w:val="pt-PT"/>
        </w:rPr>
        <w:br w:type="page"/>
      </w:r>
      <w:r w:rsidR="00CC4E13" w:rsidRPr="002653F9">
        <w:rPr>
          <w:lang w:val="pt-PT"/>
        </w:rPr>
        <w:lastRenderedPageBreak/>
        <w:tab/>
      </w:r>
      <w:bookmarkStart w:id="61" w:name="_Toc43795769"/>
      <w:bookmarkStart w:id="62" w:name="_Toc43796348"/>
      <w:r w:rsidR="00CC4E13" w:rsidRPr="002653F9">
        <w:rPr>
          <w:lang w:val="pt-PT"/>
        </w:rPr>
        <w:t>Conclusões e Trabalho Futuro</w:t>
      </w:r>
      <w:bookmarkEnd w:id="61"/>
      <w:bookmarkEnd w:id="62"/>
    </w:p>
    <w:p w14:paraId="07BE845F" w14:textId="77777777" w:rsidR="00683F5D" w:rsidRDefault="00683F5D">
      <w:pPr>
        <w:rPr>
          <w:lang w:val="pt-PT"/>
        </w:rPr>
      </w:pPr>
    </w:p>
    <w:p w14:paraId="32E8DE12" w14:textId="77777777" w:rsidR="00683F5D" w:rsidRDefault="00683F5D">
      <w:pPr>
        <w:rPr>
          <w:lang w:val="pt-PT"/>
        </w:rPr>
      </w:pPr>
      <w:r w:rsidRPr="00683F5D">
        <w:rPr>
          <w:lang w:val="pt-PT"/>
        </w:rPr>
        <w:t>O meu projeto consistiu em falar sobre o meu jogo, para conseguir concluir este projeto foi preciso ter uma grande capacidade de autonomia e persistência, aspetos esses que se foram desenvolvendo à medida que o concebia, planeava e executava.</w:t>
      </w:r>
    </w:p>
    <w:p w14:paraId="2A9C1CCD" w14:textId="77777777" w:rsidR="00683F5D" w:rsidRDefault="00683F5D">
      <w:pPr>
        <w:rPr>
          <w:lang w:val="pt-PT"/>
        </w:rPr>
      </w:pPr>
    </w:p>
    <w:p w14:paraId="4209AA28" w14:textId="77777777" w:rsidR="00683F5D" w:rsidRDefault="00683F5D">
      <w:pPr>
        <w:rPr>
          <w:lang w:val="pt-PT"/>
        </w:rPr>
      </w:pPr>
      <w:r w:rsidRPr="00683F5D">
        <w:rPr>
          <w:lang w:val="pt-PT"/>
        </w:rPr>
        <w:t xml:space="preserve"> A execução do projeto da Prova de Aptidão Profissional envolveu um grande esforço e dedicação. Para além das competências técnicas e diversas capacidades que o trabalho exigiu, penso que foi benéfico para mim a nível profissional e a nível social, uma vez que no futuro irei enfrentar outros projetos tão ou mais importante que este.</w:t>
      </w:r>
    </w:p>
    <w:p w14:paraId="07D19787" w14:textId="77777777" w:rsidR="00683F5D" w:rsidRDefault="00683F5D">
      <w:pPr>
        <w:rPr>
          <w:lang w:val="pt-PT"/>
        </w:rPr>
      </w:pPr>
    </w:p>
    <w:p w14:paraId="0EAEC51A" w14:textId="77777777" w:rsidR="00683F5D" w:rsidRPr="00683F5D" w:rsidRDefault="00683F5D">
      <w:pPr>
        <w:rPr>
          <w:lang w:val="pt-PT"/>
        </w:rPr>
      </w:pPr>
      <w:r w:rsidRPr="00683F5D">
        <w:rPr>
          <w:lang w:val="pt-PT"/>
        </w:rPr>
        <w:t xml:space="preserve"> Naturalmente que, no decorrer da realização do projeto da P</w:t>
      </w:r>
      <w:r w:rsidR="004344AE" w:rsidRPr="004344AE">
        <w:rPr>
          <w:lang w:val="pt-PT"/>
        </w:rPr>
        <w:t>AP</w:t>
      </w:r>
      <w:r w:rsidRPr="00683F5D">
        <w:rPr>
          <w:lang w:val="pt-PT"/>
        </w:rPr>
        <w:t xml:space="preserve"> senti diversas dificuldades, as quais só puderam ser ultrapassadas com a capacidade de trabalho que foi desenvolvida em mim, com o apoio da professora Armanda Reis e da colaboração de alguns dos meus colegas.</w:t>
      </w:r>
    </w:p>
    <w:p w14:paraId="61CC2C9E" w14:textId="77777777" w:rsidR="00CC4E13" w:rsidRPr="002653F9" w:rsidRDefault="00CC4E13">
      <w:pPr>
        <w:rPr>
          <w:lang w:val="pt-PT"/>
        </w:rPr>
      </w:pPr>
    </w:p>
    <w:p w14:paraId="70D88FBF" w14:textId="77777777" w:rsidR="00CC4E13" w:rsidRPr="002653F9" w:rsidRDefault="00CC4E13" w:rsidP="00E9219C">
      <w:pPr>
        <w:pStyle w:val="Cabealho1"/>
        <w:numPr>
          <w:ilvl w:val="0"/>
          <w:numId w:val="0"/>
        </w:numPr>
        <w:rPr>
          <w:lang w:val="pt-PT"/>
        </w:rPr>
      </w:pPr>
    </w:p>
    <w:p w14:paraId="3F0F973C" w14:textId="77777777" w:rsidR="00CC4E13" w:rsidRPr="002653F9" w:rsidRDefault="00521F19">
      <w:pPr>
        <w:pStyle w:val="Cabealho1"/>
        <w:rPr>
          <w:lang w:val="pt-PT"/>
        </w:rPr>
      </w:pPr>
      <w:r w:rsidRPr="002653F9">
        <w:rPr>
          <w:lang w:val="pt-PT"/>
        </w:rPr>
        <w:br w:type="page"/>
      </w:r>
      <w:bookmarkStart w:id="63" w:name="_Toc43795770"/>
      <w:bookmarkStart w:id="64" w:name="_Toc43796349"/>
      <w:r w:rsidRPr="002653F9">
        <w:rPr>
          <w:lang w:val="pt-PT"/>
        </w:rPr>
        <w:lastRenderedPageBreak/>
        <w:t>Web</w:t>
      </w:r>
      <w:r w:rsidR="00732ADE" w:rsidRPr="002653F9">
        <w:rPr>
          <w:lang w:val="pt-PT"/>
        </w:rPr>
        <w:t>liografia</w:t>
      </w:r>
      <w:bookmarkEnd w:id="63"/>
      <w:bookmarkEnd w:id="64"/>
    </w:p>
    <w:p w14:paraId="5429B495" w14:textId="77777777" w:rsidR="00683F5D" w:rsidRPr="00683F5D" w:rsidRDefault="00683F5D" w:rsidP="00521F19">
      <w:pPr>
        <w:rPr>
          <w:lang w:val="pt-PT"/>
        </w:rPr>
      </w:pPr>
      <w:r w:rsidRPr="00683F5D">
        <w:rPr>
          <w:lang w:val="pt-PT"/>
        </w:rPr>
        <w:t xml:space="preserve">[1] </w:t>
      </w:r>
      <w:hyperlink r:id="rId41" w:history="1">
        <w:r w:rsidRPr="00683F5D">
          <w:rPr>
            <w:lang w:val="pt-PT"/>
          </w:rPr>
          <w:t>https://www.udemy.com/course/jogos-3d-com-unity-2017-modo-multiplayer/</w:t>
        </w:r>
      </w:hyperlink>
    </w:p>
    <w:p w14:paraId="5F01A586" w14:textId="77777777" w:rsidR="00683F5D" w:rsidRDefault="00683F5D" w:rsidP="00521F19">
      <w:pPr>
        <w:rPr>
          <w:lang w:val="pt-PT"/>
        </w:rPr>
      </w:pPr>
      <w:r w:rsidRPr="00683F5D">
        <w:rPr>
          <w:lang w:val="pt-PT"/>
        </w:rPr>
        <w:t xml:space="preserve">     Curso da </w:t>
      </w:r>
      <w:r w:rsidR="004344AE" w:rsidRPr="004344AE">
        <w:rPr>
          <w:lang w:val="pt-PT"/>
        </w:rPr>
        <w:t>U</w:t>
      </w:r>
      <w:r w:rsidRPr="00683F5D">
        <w:rPr>
          <w:lang w:val="pt-PT"/>
        </w:rPr>
        <w:t xml:space="preserve">demy que me ajudou a entender melhor a Unity </w:t>
      </w:r>
      <w:r w:rsidR="004344AE" w:rsidRPr="00683F5D">
        <w:rPr>
          <w:lang w:val="pt-PT"/>
        </w:rPr>
        <w:t>Engine.</w:t>
      </w:r>
    </w:p>
    <w:p w14:paraId="5D37E703" w14:textId="77777777" w:rsidR="00683F5D" w:rsidRDefault="00683F5D" w:rsidP="00521F19">
      <w:pPr>
        <w:rPr>
          <w:lang w:val="pt-PT"/>
        </w:rPr>
      </w:pPr>
    </w:p>
    <w:p w14:paraId="44A6360E" w14:textId="77777777" w:rsidR="00683F5D" w:rsidRPr="00683F5D" w:rsidRDefault="00683F5D" w:rsidP="00683F5D">
      <w:pPr>
        <w:rPr>
          <w:lang w:val="pt-PT"/>
        </w:rPr>
      </w:pPr>
      <w:r w:rsidRPr="00683F5D">
        <w:rPr>
          <w:lang w:val="pt-PT"/>
        </w:rPr>
        <w:t xml:space="preserve">[2] </w:t>
      </w:r>
      <w:hyperlink r:id="rId42" w:history="1">
        <w:r w:rsidRPr="00683F5D">
          <w:rPr>
            <w:lang w:val="pt-PT"/>
          </w:rPr>
          <w:t>https://www.youtube.com/watch?v=zc8ac_qUXQY</w:t>
        </w:r>
      </w:hyperlink>
    </w:p>
    <w:p w14:paraId="37749A5E" w14:textId="77777777" w:rsidR="00683F5D" w:rsidRDefault="00683F5D" w:rsidP="00683F5D">
      <w:pPr>
        <w:rPr>
          <w:lang w:val="pt-PT"/>
        </w:rPr>
      </w:pPr>
      <w:r w:rsidRPr="00683F5D">
        <w:rPr>
          <w:lang w:val="pt-PT"/>
        </w:rPr>
        <w:t xml:space="preserve">     </w:t>
      </w:r>
      <w:r w:rsidR="004344AE" w:rsidRPr="004845FD">
        <w:rPr>
          <w:lang w:val="pt-PT"/>
        </w:rPr>
        <w:t>Tutorial</w:t>
      </w:r>
      <w:r w:rsidR="004845FD" w:rsidRPr="004845FD">
        <w:rPr>
          <w:lang w:val="pt-PT"/>
        </w:rPr>
        <w:t xml:space="preserve"> do youtube sobre o menu inicial</w:t>
      </w:r>
      <w:r w:rsidR="004344AE" w:rsidRPr="004344AE">
        <w:rPr>
          <w:lang w:val="pt-PT"/>
        </w:rPr>
        <w:t>.</w:t>
      </w:r>
    </w:p>
    <w:p w14:paraId="0F52D57A" w14:textId="77777777" w:rsidR="004845FD" w:rsidRDefault="004845FD" w:rsidP="00683F5D">
      <w:pPr>
        <w:rPr>
          <w:lang w:val="pt-PT"/>
        </w:rPr>
      </w:pPr>
    </w:p>
    <w:p w14:paraId="77D46E2D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[3] </w:t>
      </w:r>
      <w:hyperlink r:id="rId43" w:history="1">
        <w:r w:rsidRPr="004845FD">
          <w:rPr>
            <w:lang w:val="pt-PT"/>
          </w:rPr>
          <w:t>http://ptcomputador.com/P/computer-programming-languages/86465.html</w:t>
        </w:r>
      </w:hyperlink>
    </w:p>
    <w:p w14:paraId="2B93B1C7" w14:textId="77777777" w:rsid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     Como mover objetos a uma velocidade constante em Unity</w:t>
      </w:r>
    </w:p>
    <w:p w14:paraId="5C17FBD4" w14:textId="77777777" w:rsidR="004845FD" w:rsidRDefault="004845FD" w:rsidP="004845FD">
      <w:pPr>
        <w:rPr>
          <w:lang w:val="pt-PT"/>
        </w:rPr>
      </w:pPr>
    </w:p>
    <w:p w14:paraId="1F24DA5F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[4] </w:t>
      </w:r>
      <w:hyperlink r:id="rId44" w:history="1">
        <w:r w:rsidRPr="004845FD">
          <w:rPr>
            <w:lang w:val="pt-PT"/>
          </w:rPr>
          <w:t>https://www.youtube.com/watch?v=VCW_T3ZDcBc</w:t>
        </w:r>
      </w:hyperlink>
    </w:p>
    <w:p w14:paraId="63DA26A2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     </w:t>
      </w:r>
      <w:r w:rsidR="004344AE" w:rsidRPr="004845FD">
        <w:rPr>
          <w:lang w:val="pt-PT"/>
        </w:rPr>
        <w:t>Tutorial</w:t>
      </w:r>
      <w:r w:rsidRPr="004845FD">
        <w:rPr>
          <w:lang w:val="pt-PT"/>
        </w:rPr>
        <w:t xml:space="preserve"> do youtube sobre skybox</w:t>
      </w:r>
      <w:r w:rsidR="004344AE" w:rsidRPr="004344AE">
        <w:rPr>
          <w:lang w:val="pt-PT"/>
        </w:rPr>
        <w:t>.</w:t>
      </w:r>
    </w:p>
    <w:p w14:paraId="4308F090" w14:textId="77777777" w:rsidR="004845FD" w:rsidRDefault="004845FD" w:rsidP="004845FD">
      <w:pPr>
        <w:rPr>
          <w:lang w:val="pt-PT"/>
        </w:rPr>
      </w:pPr>
    </w:p>
    <w:p w14:paraId="4901AABD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[5] </w:t>
      </w:r>
      <w:hyperlink r:id="rId45" w:history="1">
        <w:r w:rsidR="00E9219C" w:rsidRPr="00E9219C">
          <w:rPr>
            <w:lang w:val="pt-PT"/>
          </w:rPr>
          <w:t>https://www.youtube.com/watch?v=YOaYQrN1oYQ</w:t>
        </w:r>
      </w:hyperlink>
    </w:p>
    <w:p w14:paraId="5FFFFA1D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     </w:t>
      </w:r>
      <w:r w:rsidR="004344AE" w:rsidRPr="004845FD">
        <w:rPr>
          <w:lang w:val="pt-PT"/>
        </w:rPr>
        <w:t>Tutorial</w:t>
      </w:r>
      <w:r w:rsidRPr="004845FD">
        <w:rPr>
          <w:lang w:val="pt-PT"/>
        </w:rPr>
        <w:t xml:space="preserve"> do youtube sobre o menu </w:t>
      </w:r>
      <w:r w:rsidR="00E9219C" w:rsidRPr="00E9219C">
        <w:rPr>
          <w:lang w:val="pt-PT"/>
        </w:rPr>
        <w:t>de opções</w:t>
      </w:r>
      <w:r w:rsidR="004344AE" w:rsidRPr="004344AE">
        <w:rPr>
          <w:lang w:val="pt-PT"/>
        </w:rPr>
        <w:t>.</w:t>
      </w:r>
    </w:p>
    <w:p w14:paraId="7A2B0220" w14:textId="77777777" w:rsidR="004845FD" w:rsidRDefault="004845FD" w:rsidP="004845FD">
      <w:pPr>
        <w:rPr>
          <w:lang w:val="pt-PT"/>
        </w:rPr>
      </w:pPr>
    </w:p>
    <w:p w14:paraId="5EFD6C6D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>[6]</w:t>
      </w:r>
      <w:hyperlink r:id="rId46" w:history="1">
        <w:r w:rsidR="00E9219C" w:rsidRPr="00453700">
          <w:rPr>
            <w:lang w:val="pt-PT"/>
          </w:rPr>
          <w:t>https://www.youtube.com/watch?v=CO_DK75XOl4&amp;list=PL5KbKbJ6Gf99mcmE1ptsn0oXO1_vnKDlS&amp;index=1</w:t>
        </w:r>
      </w:hyperlink>
    </w:p>
    <w:p w14:paraId="3B357388" w14:textId="77777777" w:rsidR="004845FD" w:rsidRPr="004845FD" w:rsidRDefault="004845FD" w:rsidP="004845FD">
      <w:pPr>
        <w:rPr>
          <w:lang w:val="pt-PT"/>
        </w:rPr>
      </w:pPr>
      <w:r w:rsidRPr="004845FD">
        <w:rPr>
          <w:lang w:val="pt-PT"/>
        </w:rPr>
        <w:t xml:space="preserve">     </w:t>
      </w:r>
      <w:r w:rsidR="00E9219C" w:rsidRPr="00E9219C">
        <w:rPr>
          <w:lang w:val="pt-PT"/>
        </w:rPr>
        <w:t>Playlist muito importante que me ajudou imenso, pois em Unity é bastante diferente a maneira de usar base de dados</w:t>
      </w:r>
      <w:r w:rsidR="004344AE" w:rsidRPr="004344AE">
        <w:rPr>
          <w:lang w:val="pt-PT"/>
        </w:rPr>
        <w:t>.</w:t>
      </w:r>
    </w:p>
    <w:p w14:paraId="0C9DEB65" w14:textId="77777777" w:rsidR="004845FD" w:rsidRPr="004845FD" w:rsidRDefault="004845FD" w:rsidP="004845FD">
      <w:pPr>
        <w:rPr>
          <w:lang w:val="pt-PT"/>
        </w:rPr>
      </w:pPr>
    </w:p>
    <w:p w14:paraId="215C4401" w14:textId="77777777" w:rsidR="004845FD" w:rsidRPr="00683F5D" w:rsidRDefault="004845FD" w:rsidP="00683F5D">
      <w:pPr>
        <w:rPr>
          <w:lang w:val="pt-PT"/>
        </w:rPr>
      </w:pPr>
    </w:p>
    <w:p w14:paraId="6BA9AAAF" w14:textId="77777777" w:rsidR="00683F5D" w:rsidRDefault="00683F5D" w:rsidP="00521F19">
      <w:pPr>
        <w:rPr>
          <w:lang w:val="pt-PT"/>
        </w:rPr>
      </w:pPr>
    </w:p>
    <w:p w14:paraId="6705F0FC" w14:textId="77777777" w:rsidR="00683F5D" w:rsidRDefault="00683F5D" w:rsidP="00521F19">
      <w:pPr>
        <w:rPr>
          <w:lang w:val="pt-PT"/>
        </w:rPr>
      </w:pPr>
    </w:p>
    <w:p w14:paraId="69FAE5A9" w14:textId="77777777" w:rsidR="00683F5D" w:rsidRPr="00683F5D" w:rsidRDefault="00683F5D" w:rsidP="00521F19">
      <w:pPr>
        <w:rPr>
          <w:lang w:val="pt-PT"/>
        </w:rPr>
      </w:pPr>
    </w:p>
    <w:p w14:paraId="594976BC" w14:textId="77777777" w:rsidR="00CC4E13" w:rsidRPr="002653F9" w:rsidRDefault="00CC4E13">
      <w:pPr>
        <w:rPr>
          <w:lang w:val="pt-PT"/>
        </w:rPr>
      </w:pPr>
    </w:p>
    <w:p w14:paraId="725CEB2D" w14:textId="77777777" w:rsidR="00CC4E13" w:rsidRPr="002653F9" w:rsidRDefault="00732ADE">
      <w:pPr>
        <w:pStyle w:val="Cabealho1"/>
        <w:rPr>
          <w:lang w:val="pt-PT"/>
        </w:rPr>
      </w:pPr>
      <w:r w:rsidRPr="002653F9">
        <w:rPr>
          <w:lang w:val="pt-PT"/>
        </w:rPr>
        <w:br w:type="page"/>
      </w:r>
      <w:bookmarkStart w:id="65" w:name="_Toc43795771"/>
      <w:bookmarkStart w:id="66" w:name="_Toc43796350"/>
      <w:r w:rsidR="00CC4E13" w:rsidRPr="002653F9">
        <w:rPr>
          <w:lang w:val="pt-PT"/>
        </w:rPr>
        <w:lastRenderedPageBreak/>
        <w:t>Lista de Siglas e Acrónimos</w:t>
      </w:r>
      <w:bookmarkEnd w:id="65"/>
      <w:bookmarkEnd w:id="66"/>
    </w:p>
    <w:p w14:paraId="71B7183A" w14:textId="77777777" w:rsidR="00CC4E13" w:rsidRDefault="004344AE">
      <w:pPr>
        <w:rPr>
          <w:lang w:val="pt-PT"/>
        </w:rPr>
      </w:pPr>
      <w:r w:rsidRPr="004344AE">
        <w:rPr>
          <w:lang w:val="pt-PT"/>
        </w:rPr>
        <w:t>GPSI- Gestão e Programação de Sistemas Informáticos</w:t>
      </w:r>
    </w:p>
    <w:p w14:paraId="18296514" w14:textId="77777777" w:rsidR="004344AE" w:rsidRPr="004344AE" w:rsidRDefault="004344AE">
      <w:pPr>
        <w:rPr>
          <w:lang w:val="pt-PT"/>
        </w:rPr>
      </w:pPr>
      <w:r w:rsidRPr="004344AE">
        <w:rPr>
          <w:lang w:val="pt-PT"/>
        </w:rPr>
        <w:t>PAP- Prova de Aptidão Profissiona</w:t>
      </w:r>
      <w:r>
        <w:t>l</w:t>
      </w:r>
    </w:p>
    <w:p w14:paraId="07177B6C" w14:textId="77777777" w:rsidR="005116DB" w:rsidRPr="002653F9" w:rsidRDefault="005116DB" w:rsidP="00E9219C">
      <w:pPr>
        <w:pStyle w:val="Cabealho1"/>
        <w:numPr>
          <w:ilvl w:val="0"/>
          <w:numId w:val="0"/>
        </w:numPr>
        <w:rPr>
          <w:lang w:val="pt-PT"/>
        </w:rPr>
      </w:pPr>
    </w:p>
    <w:p w14:paraId="2AE698D4" w14:textId="77777777" w:rsidR="00CC4E13" w:rsidRPr="002653F9" w:rsidRDefault="00CC4E13" w:rsidP="00E9219C">
      <w:pPr>
        <w:pStyle w:val="TitulosdosAnexos"/>
      </w:pPr>
    </w:p>
    <w:sectPr w:rsidR="00CC4E13" w:rsidRPr="002653F9">
      <w:headerReference w:type="default" r:id="rId47"/>
      <w:footerReference w:type="default" r:id="rId48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EB8DB2" w14:textId="77777777" w:rsidR="007466FF" w:rsidRDefault="007466FF">
      <w:r>
        <w:separator/>
      </w:r>
    </w:p>
  </w:endnote>
  <w:endnote w:type="continuationSeparator" w:id="0">
    <w:p w14:paraId="50F70C54" w14:textId="77777777" w:rsidR="007466FF" w:rsidRDefault="007466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E1DFF5" w14:textId="77777777" w:rsidR="000A2D14" w:rsidRDefault="000A2D14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859B077" w14:textId="77777777" w:rsidR="000A2D14" w:rsidRDefault="000A2D1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8A1BB3" w14:textId="16DC6561" w:rsidR="000A2D14" w:rsidRDefault="000A2D14">
    <w:pPr>
      <w:spacing w:line="240" w:lineRule="auto"/>
    </w:pPr>
    <w:r>
      <w:rPr>
        <w:noProof/>
        <w:lang w:eastAsia="zh-TW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470604D3" wp14:editId="0738533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544435" cy="810260"/>
              <wp:effectExtent l="9525" t="4445" r="8890" b="4445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V="1">
                        <a:off x="0" y="0"/>
                        <a:ext cx="7544435" cy="810260"/>
                        <a:chOff x="8" y="9"/>
                        <a:chExt cx="15823" cy="1439"/>
                      </a:xfrm>
                    </wpg:grpSpPr>
                    <wps:wsp>
                      <wps:cNvPr id="24" name="AutoShape 24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Rectangle 25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77650D43" id="Group 23" o:spid="_x0000_s1026" style="position:absolute;margin-left:0;margin-top:0;width:594.05pt;height:63.8pt;flip:y;z-index:251660288;mso-width-percent:1000;mso-height-percent:900;mso-position-horizontal:center;mso-position-horizontal-relative:page;mso-position-vertical:bottom;mso-position-vertical-relative:page;mso-width-percent:1000;mso-height-percent:900;mso-height-relative:bottom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7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" strokecolor="#31849b"/>
              <v:rect id="Rectangle 25" o:spid="_x0000_s1028" style="position:absolute;left:8;top:9;width:4031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" filled="f" stroked="f"/>
              <w10:wrap anchorx="page" anchory="page"/>
            </v:group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CF3F748" wp14:editId="125FA344">
              <wp:simplePos x="0" y="0"/>
              <wp:positionH relativeFrom="page">
                <wp:posOffset>494665</wp:posOffset>
              </wp:positionH>
              <wp:positionV relativeFrom="page">
                <wp:posOffset>9886950</wp:posOffset>
              </wp:positionV>
              <wp:extent cx="90805" cy="791845"/>
              <wp:effectExtent l="6985" t="9525" r="6985" b="8255"/>
              <wp:wrapNone/>
              <wp:docPr id="22" name="Rectangl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1845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610EBE82" id="Rectangle 22" o:spid="_x0000_s1026" style="position:absolute;margin-left:38.95pt;margin-top:778.5pt;width:7.15pt;height:62.35pt;z-index:251659264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" fillcolor="#4bacc6" strokecolor="#205867">
              <w10:wrap anchorx="page" anchory="page"/>
            </v:rect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6625CD3" wp14:editId="7F79A4E4">
              <wp:simplePos x="0" y="0"/>
              <wp:positionH relativeFrom="page">
                <wp:posOffset>6974840</wp:posOffset>
              </wp:positionH>
              <wp:positionV relativeFrom="page">
                <wp:posOffset>9886950</wp:posOffset>
              </wp:positionV>
              <wp:extent cx="90805" cy="791845"/>
              <wp:effectExtent l="10160" t="9525" r="13335" b="8255"/>
              <wp:wrapNone/>
              <wp:docPr id="21" name="Rectangl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1845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0DE8B412" id="Rectangle 21" o:spid="_x0000_s1026" style="position:absolute;margin-left:549.2pt;margin-top:778.5pt;width:7.15pt;height:62.35pt;z-index:251658240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" fillcolor="#4bacc6" strokecolor="#205867">
              <w10:wrap anchorx="page"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E0B358" w14:textId="77777777" w:rsidR="000A2D14" w:rsidRDefault="000A2D14">
    <w:pPr>
      <w:spacing w:line="240" w:lineRule="auto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281BDC" w14:textId="31439210" w:rsidR="000A2D14" w:rsidRDefault="000A2D14">
    <w:pPr>
      <w:pStyle w:val="Rodap"/>
    </w:pPr>
    <w:r>
      <w:tab/>
    </w:r>
    <w:r w:rsidRPr="002A280F">
      <w:fldChar w:fldCharType="begin"/>
    </w:r>
    <w:r w:rsidRPr="002A280F">
      <w:instrText xml:space="preserve"> PAGE   \* MERGEFORMAT </w:instrText>
    </w:r>
    <w:r w:rsidRPr="002A280F">
      <w:fldChar w:fldCharType="separate"/>
    </w:r>
    <w:r>
      <w:rPr>
        <w:noProof/>
      </w:rPr>
      <w:t>v</w:t>
    </w:r>
    <w:r w:rsidRPr="002A280F">
      <w:fldChar w:fldCharType="end"/>
    </w:r>
    <w:r>
      <w:rPr>
        <w:noProof/>
        <w:lang w:eastAsia="zh-TW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3204102F" wp14:editId="7B3166D9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544435" cy="810260"/>
              <wp:effectExtent l="9525" t="4445" r="8890" b="4445"/>
              <wp:wrapNone/>
              <wp:docPr id="13" name="Group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V="1">
                        <a:off x="0" y="0"/>
                        <a:ext cx="7544435" cy="810260"/>
                        <a:chOff x="8" y="9"/>
                        <a:chExt cx="15823" cy="1439"/>
                      </a:xfrm>
                    </wpg:grpSpPr>
                    <wps:wsp>
                      <wps:cNvPr id="14" name="AutoShape 29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Rectangle 30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60AD6930" id="Group 28" o:spid="_x0000_s1026" style="position:absolute;margin-left:0;margin-top:0;width:594.05pt;height:63.8pt;flip:y;z-index:251663360;mso-width-percent:1000;mso-height-percent:900;mso-position-horizontal:center;mso-position-horizontal-relative:page;mso-position-vertical:bottom;mso-position-vertical-relative:page;mso-width-percent:1000;mso-height-percent:900;mso-height-relative:bottom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9" o:spid="_x0000_s1027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" strokecolor="#31849b"/>
              <v:rect id="Rectangle 30" o:spid="_x0000_s1028" style="position:absolute;left:8;top:9;width:4031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" filled="f" stroked="f"/>
              <w10:wrap anchorx="page" anchory="page"/>
            </v:group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0ED96F1" wp14:editId="563B101B">
              <wp:simplePos x="0" y="0"/>
              <wp:positionH relativeFrom="page">
                <wp:posOffset>494665</wp:posOffset>
              </wp:positionH>
              <wp:positionV relativeFrom="page">
                <wp:posOffset>9886950</wp:posOffset>
              </wp:positionV>
              <wp:extent cx="90805" cy="791845"/>
              <wp:effectExtent l="6985" t="9525" r="6985" b="8255"/>
              <wp:wrapNone/>
              <wp:docPr id="12" name="Rectangl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1845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19FF959F" id="Rectangle 27" o:spid="_x0000_s1026" style="position:absolute;margin-left:38.95pt;margin-top:778.5pt;width:7.15pt;height:62.35pt;z-index:251662336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" fillcolor="#4bacc6" strokecolor="#205867">
              <w10:wrap anchorx="page" anchory="page"/>
            </v:rect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C47A6A" wp14:editId="607C64C0">
              <wp:simplePos x="0" y="0"/>
              <wp:positionH relativeFrom="page">
                <wp:posOffset>6974840</wp:posOffset>
              </wp:positionH>
              <wp:positionV relativeFrom="page">
                <wp:posOffset>9886950</wp:posOffset>
              </wp:positionV>
              <wp:extent cx="90805" cy="791845"/>
              <wp:effectExtent l="10160" t="9525" r="13335" b="8255"/>
              <wp:wrapNone/>
              <wp:docPr id="11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1845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022B27BA" id="Rectangle 26" o:spid="_x0000_s1026" style="position:absolute;margin-left:549.2pt;margin-top:778.5pt;width:7.15pt;height:62.35pt;z-index:251661312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" fillcolor="#4bacc6" strokecolor="#205867">
              <w10:wrap anchorx="page" anchory="page"/>
            </v:rect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6A1C8F" w14:textId="4E2D8000" w:rsidR="000A2D14" w:rsidRDefault="000A2D14">
    <w:pPr>
      <w:pStyle w:val="Rodap"/>
      <w:rPr>
        <w:lang w:val="pt-PT"/>
      </w:rPr>
    </w:pPr>
    <w:r>
      <w:tab/>
      <w:t xml:space="preserve">- </w:t>
    </w:r>
    <w:r w:rsidRPr="002A280F">
      <w:rPr>
        <w:lang w:val="pt-PT"/>
      </w:rPr>
      <w:fldChar w:fldCharType="begin"/>
    </w:r>
    <w:r w:rsidRPr="002A280F">
      <w:rPr>
        <w:lang w:val="pt-PT"/>
      </w:rPr>
      <w:instrText xml:space="preserve"> PAGE   \* MERGEFORMAT </w:instrText>
    </w:r>
    <w:r w:rsidRPr="002A280F">
      <w:rPr>
        <w:lang w:val="pt-PT"/>
      </w:rPr>
      <w:fldChar w:fldCharType="separate"/>
    </w:r>
    <w:r w:rsidRPr="00F5217B">
      <w:rPr>
        <w:noProof/>
      </w:rPr>
      <w:t>8</w:t>
    </w:r>
    <w:r w:rsidRPr="002A280F">
      <w:rPr>
        <w:lang w:val="pt-PT"/>
      </w:rPr>
      <w:fldChar w:fldCharType="end"/>
    </w:r>
    <w:r>
      <w:rPr>
        <w:noProof/>
        <w:lang w:val="pt-PT" w:eastAsia="zh-TW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6B8BBF0F" wp14:editId="37B24C7F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544435" cy="810260"/>
              <wp:effectExtent l="9525" t="4445" r="8890" b="4445"/>
              <wp:wrapNone/>
              <wp:docPr id="3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V="1">
                        <a:off x="0" y="0"/>
                        <a:ext cx="7544435" cy="810260"/>
                        <a:chOff x="8" y="9"/>
                        <a:chExt cx="15823" cy="1439"/>
                      </a:xfrm>
                    </wpg:grpSpPr>
                    <wps:wsp>
                      <wps:cNvPr id="4" name="AutoShape 34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Rectangle 35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005707E3" id="Group 33" o:spid="_x0000_s1026" style="position:absolute;margin-left:0;margin-top:0;width:594.05pt;height:63.8pt;flip:y;z-index:251666432;mso-width-percent:1000;mso-height-percent:900;mso-position-horizontal:center;mso-position-horizontal-relative:page;mso-position-vertical:bottom;mso-position-vertical-relative:page;mso-width-percent:1000;mso-height-percent:900;mso-height-relative:bottom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4" o:spid="_x0000_s1027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" strokecolor="#31849b"/>
              <v:rect id="Rectangle 35" o:spid="_x0000_s1028" style="position:absolute;left:8;top:9;width:4031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" filled="f" stroked="f"/>
              <w10:wrap anchorx="page" anchory="page"/>
            </v:group>
          </w:pict>
        </mc:Fallback>
      </mc:AlternateContent>
    </w:r>
    <w:r>
      <w:rPr>
        <w:noProof/>
        <w:lang w:val="pt-PT" w:eastAsia="zh-TW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B2D9550" wp14:editId="32007F9C">
              <wp:simplePos x="0" y="0"/>
              <wp:positionH relativeFrom="page">
                <wp:posOffset>494665</wp:posOffset>
              </wp:positionH>
              <wp:positionV relativeFrom="page">
                <wp:posOffset>9886950</wp:posOffset>
              </wp:positionV>
              <wp:extent cx="90805" cy="791845"/>
              <wp:effectExtent l="6985" t="9525" r="6985" b="8255"/>
              <wp:wrapNone/>
              <wp:docPr id="2" name="Rectangle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1845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1D80F6AD" id="Rectangle 32" o:spid="_x0000_s1026" style="position:absolute;margin-left:38.95pt;margin-top:778.5pt;width:7.15pt;height:62.35pt;z-index:251665408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" fillcolor="#4bacc6" strokecolor="#205867">
              <w10:wrap anchorx="page" anchory="page"/>
            </v:rect>
          </w:pict>
        </mc:Fallback>
      </mc:AlternateContent>
    </w:r>
    <w:r>
      <w:rPr>
        <w:noProof/>
        <w:lang w:val="pt-PT" w:eastAsia="zh-TW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EC6096F" wp14:editId="09673BFC">
              <wp:simplePos x="0" y="0"/>
              <wp:positionH relativeFrom="page">
                <wp:posOffset>6974840</wp:posOffset>
              </wp:positionH>
              <wp:positionV relativeFrom="page">
                <wp:posOffset>9886950</wp:posOffset>
              </wp:positionV>
              <wp:extent cx="90805" cy="791845"/>
              <wp:effectExtent l="10160" t="9525" r="13335" b="8255"/>
              <wp:wrapNone/>
              <wp:docPr id="1" name="Rectangl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1845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5F12C284" id="Rectangle 31" o:spid="_x0000_s1026" style="position:absolute;margin-left:549.2pt;margin-top:778.5pt;width:7.15pt;height:62.35pt;z-index:251664384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" fillcolor="#4bacc6" strokecolor="#205867">
              <w10:wrap anchorx="page" anchory="page"/>
            </v:rect>
          </w:pict>
        </mc:Fallback>
      </mc:AlternateContent>
    </w:r>
    <w:r>
      <w:t xml:space="preserve"> -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AF6925" w14:textId="77777777" w:rsidR="007466FF" w:rsidRDefault="007466FF">
      <w:r>
        <w:separator/>
      </w:r>
    </w:p>
  </w:footnote>
  <w:footnote w:type="continuationSeparator" w:id="0">
    <w:p w14:paraId="5F8211B0" w14:textId="77777777" w:rsidR="007466FF" w:rsidRDefault="007466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B4D244" w14:textId="77777777" w:rsidR="000A2D14" w:rsidRDefault="000A2D14">
    <w:pPr>
      <w:spacing w:line="240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DF6014" w14:textId="77777777" w:rsidR="000A2D14" w:rsidRPr="00201420" w:rsidRDefault="000A2D14"/>
  <w:p w14:paraId="3975D07C" w14:textId="70C57AC3" w:rsidR="000A2D14" w:rsidRDefault="000A2D14">
    <w:pPr>
      <w:spacing w:line="240" w:lineRule="auto"/>
    </w:pPr>
    <w:r>
      <w:rPr>
        <w:noProof/>
        <w:lang w:eastAsia="zh-TW"/>
      </w:rPr>
      <mc:AlternateContent>
        <mc:Choice Requires="wpg">
          <w:drawing>
            <wp:anchor distT="0" distB="0" distL="114300" distR="114300" simplePos="0" relativeHeight="251651072" behindDoc="0" locked="0" layoutInCell="1" allowOverlap="1" wp14:anchorId="3BF46C42" wp14:editId="0F4F503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44435" cy="810260"/>
              <wp:effectExtent l="9525" t="0" r="8890" b="0"/>
              <wp:wrapNone/>
              <wp:docPr id="28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44435" cy="810260"/>
                        <a:chOff x="8" y="9"/>
                        <a:chExt cx="15823" cy="1439"/>
                      </a:xfrm>
                    </wpg:grpSpPr>
                    <wps:wsp>
                      <wps:cNvPr id="29" name="AutoShape 9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Rectangle 10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23619070" id="Group 8" o:spid="_x0000_s1026" style="position:absolute;margin-left:0;margin-top:0;width:594.05pt;height:63.8pt;z-index:251651072;mso-width-percent:1000;mso-height-percent:900;mso-position-horizontal:center;mso-position-horizontal-relative:page;mso-position-vertical:top;mso-position-vertical-relative:page;mso-width-percent:1000;mso-height-percent:900;mso-height-relative:top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" o:spid="_x0000_s1027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" strokecolor="#31849b"/>
              <v:rect id="Rectangle 10" o:spid="_x0000_s1028" style="position:absolute;left:8;top:9;width:4031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t/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" filled="f" stroked="f"/>
              <w10:wrap anchorx="page" anchory="page"/>
            </v:group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0048" behindDoc="0" locked="0" layoutInCell="1" allowOverlap="1" wp14:anchorId="2AE9EEF4" wp14:editId="4A58C593">
              <wp:simplePos x="0" y="0"/>
              <wp:positionH relativeFrom="page">
                <wp:posOffset>6974840</wp:posOffset>
              </wp:positionH>
              <wp:positionV relativeFrom="page">
                <wp:posOffset>5080</wp:posOffset>
              </wp:positionV>
              <wp:extent cx="90805" cy="792480"/>
              <wp:effectExtent l="10160" t="10795" r="13335" b="6350"/>
              <wp:wrapNone/>
              <wp:docPr id="27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248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01E90803" id="Rectangle 7" o:spid="_x0000_s1026" style="position:absolute;margin-left:549.2pt;margin-top:.4pt;width:7.15pt;height:62.4pt;z-index:251650048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" fillcolor="#4bacc6" strokecolor="#205867">
              <w10:wrap anchorx="page" anchory="page"/>
            </v:rect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49024" behindDoc="0" locked="0" layoutInCell="1" allowOverlap="1" wp14:anchorId="6B80CB59" wp14:editId="1F31AD52">
              <wp:simplePos x="0" y="0"/>
              <wp:positionH relativeFrom="page">
                <wp:posOffset>494665</wp:posOffset>
              </wp:positionH>
              <wp:positionV relativeFrom="page">
                <wp:posOffset>5080</wp:posOffset>
              </wp:positionV>
              <wp:extent cx="90805" cy="792480"/>
              <wp:effectExtent l="6985" t="10795" r="6985" b="6350"/>
              <wp:wrapNone/>
              <wp:docPr id="26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248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197AEB29" id="Rectangle 6" o:spid="_x0000_s1026" style="position:absolute;margin-left:38.95pt;margin-top:.4pt;width:7.15pt;height:62.4pt;z-index:251649024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" fillcolor="#4bacc6" strokecolor="#205867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F348FF" w14:textId="77777777" w:rsidR="000A2D14" w:rsidRDefault="000A2D14">
    <w:pPr>
      <w:spacing w:line="240" w:lineRule="aut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8C5E8" w14:textId="77777777" w:rsidR="000A2D14" w:rsidRPr="00201420" w:rsidRDefault="000A2D14"/>
  <w:p w14:paraId="762D4CCA" w14:textId="387ABC02" w:rsidR="000A2D14" w:rsidRDefault="000A2D14">
    <w:pPr>
      <w:pStyle w:val="Cabealho"/>
    </w:pPr>
    <w:r>
      <w:rPr>
        <w:noProof/>
        <w:lang w:eastAsia="zh-TW"/>
      </w:rPr>
      <mc:AlternateContent>
        <mc:Choice Requires="wpg">
          <w:drawing>
            <wp:anchor distT="0" distB="0" distL="114300" distR="114300" simplePos="0" relativeHeight="251654144" behindDoc="0" locked="0" layoutInCell="1" allowOverlap="1" wp14:anchorId="468FD20F" wp14:editId="3DA9DC7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44435" cy="810260"/>
              <wp:effectExtent l="9525" t="0" r="8890" b="0"/>
              <wp:wrapNone/>
              <wp:docPr id="18" name="Group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44435" cy="810260"/>
                        <a:chOff x="8" y="9"/>
                        <a:chExt cx="15823" cy="1439"/>
                      </a:xfrm>
                    </wpg:grpSpPr>
                    <wps:wsp>
                      <wps:cNvPr id="19" name="AutoShape 14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Rectangle 15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3D2B8159" id="Group 13" o:spid="_x0000_s1026" style="position:absolute;margin-left:0;margin-top:0;width:594.05pt;height:63.8pt;z-index:251654144;mso-width-percent:1000;mso-height-percent:900;mso-position-horizontal:center;mso-position-horizontal-relative:page;mso-position-vertical:top;mso-position-vertical-relative:page;mso-width-percent:1000;mso-height-percent:900;mso-height-relative:top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4" o:spid="_x0000_s1027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" strokecolor="#31849b"/>
              <v:rect id="Rectangle 15" o:spid="_x0000_s1028" style="position:absolute;left:8;top:9;width:4031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" filled="f" stroked="f"/>
              <w10:wrap anchorx="page" anchory="page"/>
            </v:group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167A6743" wp14:editId="566A31B0">
              <wp:simplePos x="0" y="0"/>
              <wp:positionH relativeFrom="page">
                <wp:posOffset>6974840</wp:posOffset>
              </wp:positionH>
              <wp:positionV relativeFrom="page">
                <wp:posOffset>5080</wp:posOffset>
              </wp:positionV>
              <wp:extent cx="90805" cy="792480"/>
              <wp:effectExtent l="10160" t="10795" r="13335" b="6350"/>
              <wp:wrapNone/>
              <wp:docPr id="17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248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561FF36E" id="Rectangle 12" o:spid="_x0000_s1026" style="position:absolute;margin-left:549.2pt;margin-top:.4pt;width:7.15pt;height:62.4pt;z-index:251653120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" fillcolor="#4bacc6" strokecolor="#205867">
              <w10:wrap anchorx="page" anchory="page"/>
            </v:rect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70D838B3" wp14:editId="76B5A8A7">
              <wp:simplePos x="0" y="0"/>
              <wp:positionH relativeFrom="page">
                <wp:posOffset>495300</wp:posOffset>
              </wp:positionH>
              <wp:positionV relativeFrom="page">
                <wp:posOffset>5080</wp:posOffset>
              </wp:positionV>
              <wp:extent cx="90805" cy="792480"/>
              <wp:effectExtent l="9525" t="10795" r="13970" b="6350"/>
              <wp:wrapNone/>
              <wp:docPr id="16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248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70F9954C" id="Rectangle 11" o:spid="_x0000_s1026" style="position:absolute;margin-left:39pt;margin-top:.4pt;width:7.15pt;height:62.4pt;z-index:251652096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" fillcolor="#4bacc6" strokecolor="#205867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D2039" w14:textId="77777777" w:rsidR="000A2D14" w:rsidRPr="00201420" w:rsidRDefault="000A2D14"/>
  <w:p w14:paraId="61F9FF39" w14:textId="12FD38A3" w:rsidR="000A2D14" w:rsidRDefault="000A2D14">
    <w:pPr>
      <w:pStyle w:val="Cabealho"/>
    </w:pPr>
    <w:r>
      <w:rPr>
        <w:noProof/>
        <w:lang w:eastAsia="zh-TW"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2D98E656" wp14:editId="17AE40EB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44435" cy="810260"/>
              <wp:effectExtent l="9525" t="0" r="8890" b="0"/>
              <wp:wrapNone/>
              <wp:docPr id="8" name="Group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44435" cy="810260"/>
                        <a:chOff x="8" y="9"/>
                        <a:chExt cx="15823" cy="1439"/>
                      </a:xfrm>
                    </wpg:grpSpPr>
                    <wps:wsp>
                      <wps:cNvPr id="9" name="AutoShape 19"/>
                      <wps:cNvCnPr>
                        <a:cxnSpLocks noChangeShapeType="1"/>
                      </wps:cNvCnPr>
                      <wps:spPr bwMode="auto">
                        <a:xfrm>
                          <a:off x="9" y="1431"/>
                          <a:ext cx="15822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31849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Rectangle 20"/>
                      <wps:cNvSpPr>
                        <a:spLocks noChangeArrowheads="1"/>
                      </wps:cNvSpPr>
                      <wps:spPr bwMode="auto">
                        <a:xfrm>
                          <a:off x="8" y="9"/>
                          <a:ext cx="4031" cy="1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group w14:anchorId="02050DA5" id="Group 18" o:spid="_x0000_s1026" style="position:absolute;margin-left:0;margin-top:0;width:594.05pt;height:63.8pt;z-index:251657216;mso-width-percent:1000;mso-height-percent:900;mso-position-horizontal:center;mso-position-horizontal-relative:page;mso-position-vertical:top;mso-position-vertical-relative:page;mso-width-percent:1000;mso-height-percent:900;mso-height-relative:top-margin-area" coordorigin="8,9" coordsize="15823,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" o:spid="_x0000_s1027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" strokecolor="#31849b"/>
              <v:rect id="Rectangle 20" o:spid="_x0000_s1028" style="position:absolute;left:8;top:9;width:4031;height:14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" filled="f" stroked="f"/>
              <w10:wrap anchorx="page" anchory="page"/>
            </v:group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DC94310" wp14:editId="348DD895">
              <wp:simplePos x="0" y="0"/>
              <wp:positionH relativeFrom="page">
                <wp:posOffset>6974840</wp:posOffset>
              </wp:positionH>
              <wp:positionV relativeFrom="page">
                <wp:posOffset>5080</wp:posOffset>
              </wp:positionV>
              <wp:extent cx="90805" cy="792480"/>
              <wp:effectExtent l="10160" t="10795" r="13335" b="6350"/>
              <wp:wrapNone/>
              <wp:docPr id="7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248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49876227" id="Rectangle 17" o:spid="_x0000_s1026" style="position:absolute;margin-left:549.2pt;margin-top:.4pt;width:7.15pt;height:62.4pt;z-index:251656192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" fillcolor="#4bacc6" strokecolor="#205867">
              <w10:wrap anchorx="page" anchory="page"/>
            </v:rect>
          </w:pict>
        </mc:Fallback>
      </mc:AlternateContent>
    </w: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0D1EA424" wp14:editId="205E74C4">
              <wp:simplePos x="0" y="0"/>
              <wp:positionH relativeFrom="page">
                <wp:posOffset>494665</wp:posOffset>
              </wp:positionH>
              <wp:positionV relativeFrom="page">
                <wp:posOffset>5080</wp:posOffset>
              </wp:positionV>
              <wp:extent cx="90805" cy="792480"/>
              <wp:effectExtent l="6985" t="10795" r="6985" b="6350"/>
              <wp:wrapNone/>
              <wp:docPr id="6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805" cy="79248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9525">
                        <a:solidFill>
                          <a:srgbClr val="205867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topMargin">
                <wp14:pctHeight>90000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1EE3404F" id="Rectangle 16" o:spid="_x0000_s1026" style="position:absolute;margin-left:38.95pt;margin-top:.4pt;width:7.15pt;height:62.4pt;z-index:251655168;visibility:visible;mso-wrap-style:square;mso-width-percent:0;mso-height-percent:9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" fillcolor="#4bacc6" strokecolor="#205867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48E1BB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8D87EA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E606FF9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1E45F5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F402F0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E14534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6FEB3E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F92B8D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F245C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1EA97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E340CA0"/>
    <w:multiLevelType w:val="multilevel"/>
    <w:tmpl w:val="081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115F21A8"/>
    <w:multiLevelType w:val="multilevel"/>
    <w:tmpl w:val="5A3AC2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120"/>
        </w:tabs>
        <w:ind w:left="18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hint="default"/>
      </w:rPr>
    </w:lvl>
  </w:abstractNum>
  <w:abstractNum w:abstractNumId="12" w15:restartNumberingAfterBreak="0">
    <w:nsid w:val="11AA5F42"/>
    <w:multiLevelType w:val="multilevel"/>
    <w:tmpl w:val="57F61404"/>
    <w:lvl w:ilvl="0">
      <w:start w:val="1"/>
      <w:numFmt w:val="decimalZero"/>
      <w:lvlText w:val="[%1]"/>
      <w:lvlJc w:val="left"/>
      <w:pPr>
        <w:tabs>
          <w:tab w:val="num" w:pos="1418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3" w15:restartNumberingAfterBreak="0">
    <w:nsid w:val="17B945DE"/>
    <w:multiLevelType w:val="multilevel"/>
    <w:tmpl w:val="3A10DD36"/>
    <w:lvl w:ilvl="0">
      <w:start w:val="1"/>
      <w:numFmt w:val="decimalZero"/>
      <w:pStyle w:val="WebBibliografia"/>
      <w:lvlText w:val="[%1]"/>
      <w:lvlJc w:val="left"/>
      <w:pPr>
        <w:tabs>
          <w:tab w:val="num" w:pos="709"/>
        </w:tabs>
        <w:ind w:left="357" w:hanging="357"/>
      </w:pPr>
      <w:rPr>
        <w:rFonts w:hint="default"/>
        <w:b w:val="0"/>
        <w:i w:val="0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4" w15:restartNumberingAfterBreak="0">
    <w:nsid w:val="1E624D92"/>
    <w:multiLevelType w:val="multilevel"/>
    <w:tmpl w:val="081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200F14D9"/>
    <w:multiLevelType w:val="multilevel"/>
    <w:tmpl w:val="5A3AC2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hint="default"/>
      </w:rPr>
    </w:lvl>
  </w:abstractNum>
  <w:abstractNum w:abstractNumId="16" w15:restartNumberingAfterBreak="0">
    <w:nsid w:val="373B7E92"/>
    <w:multiLevelType w:val="multilevel"/>
    <w:tmpl w:val="08160023"/>
    <w:lvl w:ilvl="0">
      <w:start w:val="1"/>
      <w:numFmt w:val="upperRoman"/>
      <w:lvlText w:val="Artigo %1.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Secção %1.%2"/>
      <w:lvlJc w:val="left"/>
      <w:pPr>
        <w:tabs>
          <w:tab w:val="num" w:pos="180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7" w15:restartNumberingAfterBreak="0">
    <w:nsid w:val="41B92479"/>
    <w:multiLevelType w:val="multilevel"/>
    <w:tmpl w:val="0816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8" w15:restartNumberingAfterBreak="0">
    <w:nsid w:val="503D7ABA"/>
    <w:multiLevelType w:val="multilevel"/>
    <w:tmpl w:val="C7F6C8AE"/>
    <w:lvl w:ilvl="0">
      <w:start w:val="1"/>
      <w:numFmt w:val="decimal"/>
      <w:pStyle w:val="Cabealh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Cabealho2"/>
      <w:lvlText w:val="%1.%2."/>
      <w:lvlJc w:val="left"/>
      <w:pPr>
        <w:tabs>
          <w:tab w:val="num" w:pos="1247"/>
        </w:tabs>
        <w:ind w:left="1134" w:hanging="737"/>
      </w:pPr>
      <w:rPr>
        <w:rFonts w:hint="default"/>
      </w:rPr>
    </w:lvl>
    <w:lvl w:ilvl="2">
      <w:start w:val="1"/>
      <w:numFmt w:val="decimal"/>
      <w:pStyle w:val="Cabealho3"/>
      <w:lvlText w:val="%1.%2.%3."/>
      <w:lvlJc w:val="left"/>
      <w:pPr>
        <w:tabs>
          <w:tab w:val="num" w:pos="1800"/>
        </w:tabs>
        <w:ind w:left="1224" w:hanging="504"/>
      </w:pPr>
      <w:rPr>
        <w:rFonts w:hint="default"/>
      </w:rPr>
    </w:lvl>
    <w:lvl w:ilvl="3">
      <w:start w:val="1"/>
      <w:numFmt w:val="decimal"/>
      <w:pStyle w:val="Cabealho4"/>
      <w:lvlText w:val="%1.%2.%3.%4."/>
      <w:lvlJc w:val="left"/>
      <w:pPr>
        <w:tabs>
          <w:tab w:val="num" w:pos="2520"/>
        </w:tabs>
        <w:ind w:left="1728" w:hanging="648"/>
      </w:pPr>
      <w:rPr>
        <w:rFonts w:hint="default"/>
      </w:rPr>
    </w:lvl>
    <w:lvl w:ilvl="4">
      <w:start w:val="1"/>
      <w:numFmt w:val="decimal"/>
      <w:pStyle w:val="Cabealho5"/>
      <w:lvlText w:val="%1.%2.%3.%4.%5."/>
      <w:lvlJc w:val="left"/>
      <w:pPr>
        <w:tabs>
          <w:tab w:val="num" w:pos="324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  <w:rPr>
        <w:rFonts w:hint="default"/>
      </w:rPr>
    </w:lvl>
  </w:abstractNum>
  <w:abstractNum w:abstractNumId="19" w15:restartNumberingAfterBreak="0">
    <w:nsid w:val="6B5C64D5"/>
    <w:multiLevelType w:val="multilevel"/>
    <w:tmpl w:val="80D6F046"/>
    <w:lvl w:ilvl="0">
      <w:start w:val="1"/>
      <w:numFmt w:val="decimalZero"/>
      <w:lvlText w:val="[%1]"/>
      <w:lvlJc w:val="left"/>
      <w:pPr>
        <w:tabs>
          <w:tab w:val="num" w:pos="709"/>
        </w:tabs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20" w15:restartNumberingAfterBreak="0">
    <w:nsid w:val="6BBE1820"/>
    <w:multiLevelType w:val="multilevel"/>
    <w:tmpl w:val="D042FA78"/>
    <w:lvl w:ilvl="0">
      <w:start w:val="1"/>
      <w:numFmt w:val="decimalZero"/>
      <w:lvlText w:val="[%1]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21" w15:restartNumberingAfterBreak="0">
    <w:nsid w:val="798E7E5E"/>
    <w:multiLevelType w:val="multilevel"/>
    <w:tmpl w:val="0816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num w:numId="1">
    <w:abstractNumId w:val="18"/>
  </w:num>
  <w:num w:numId="2">
    <w:abstractNumId w:val="14"/>
  </w:num>
  <w:num w:numId="3">
    <w:abstractNumId w:val="15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21"/>
  </w:num>
  <w:num w:numId="15">
    <w:abstractNumId w:val="10"/>
  </w:num>
  <w:num w:numId="16">
    <w:abstractNumId w:val="16"/>
  </w:num>
  <w:num w:numId="17">
    <w:abstractNumId w:val="13"/>
  </w:num>
  <w:num w:numId="18">
    <w:abstractNumId w:val="17"/>
  </w:num>
  <w:num w:numId="19">
    <w:abstractNumId w:val="20"/>
  </w:num>
  <w:num w:numId="20">
    <w:abstractNumId w:val="12"/>
  </w:num>
  <w:num w:numId="21">
    <w:abstractNumId w:val="19"/>
  </w:num>
  <w:num w:numId="2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1"/>
  </w:num>
  <w:num w:numId="24">
    <w:abstractNumId w:val="18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pt-PT" w:vendorID="13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formatting="1" w:enforcement="0"/>
  <w:defaultTabStop w:val="720"/>
  <w:hyphenationZone w:val="425"/>
  <w:drawingGridHorizontalSpacing w:val="100"/>
  <w:displayHorizontalDrawingGridEvery w:val="2"/>
  <w:noPunctuationKerning/>
  <w:characterSpacingControl w:val="doNotCompress"/>
  <w:doNotValidateAgainstSchema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172"/>
    <w:rsid w:val="00036529"/>
    <w:rsid w:val="000437AC"/>
    <w:rsid w:val="00074341"/>
    <w:rsid w:val="000A2D14"/>
    <w:rsid w:val="000A3CA6"/>
    <w:rsid w:val="000C0751"/>
    <w:rsid w:val="000C55A4"/>
    <w:rsid w:val="000C7341"/>
    <w:rsid w:val="000D28CA"/>
    <w:rsid w:val="000D3990"/>
    <w:rsid w:val="00107F43"/>
    <w:rsid w:val="00114190"/>
    <w:rsid w:val="0012444F"/>
    <w:rsid w:val="00127A96"/>
    <w:rsid w:val="00151F48"/>
    <w:rsid w:val="001705D4"/>
    <w:rsid w:val="00172981"/>
    <w:rsid w:val="001A5894"/>
    <w:rsid w:val="001B0651"/>
    <w:rsid w:val="001D04CF"/>
    <w:rsid w:val="001F16B8"/>
    <w:rsid w:val="00201420"/>
    <w:rsid w:val="00232131"/>
    <w:rsid w:val="0024405D"/>
    <w:rsid w:val="002528FF"/>
    <w:rsid w:val="002653F9"/>
    <w:rsid w:val="002663B8"/>
    <w:rsid w:val="00266800"/>
    <w:rsid w:val="002849A1"/>
    <w:rsid w:val="002A27FD"/>
    <w:rsid w:val="002A280F"/>
    <w:rsid w:val="002A5CBB"/>
    <w:rsid w:val="002E22D0"/>
    <w:rsid w:val="002F672E"/>
    <w:rsid w:val="002F6732"/>
    <w:rsid w:val="00305922"/>
    <w:rsid w:val="003072C7"/>
    <w:rsid w:val="00335059"/>
    <w:rsid w:val="003574EC"/>
    <w:rsid w:val="003626D2"/>
    <w:rsid w:val="00365CE0"/>
    <w:rsid w:val="00366757"/>
    <w:rsid w:val="0037283E"/>
    <w:rsid w:val="00382090"/>
    <w:rsid w:val="00395A0B"/>
    <w:rsid w:val="003B6D90"/>
    <w:rsid w:val="003B7775"/>
    <w:rsid w:val="003C673E"/>
    <w:rsid w:val="003F0F3A"/>
    <w:rsid w:val="004108E9"/>
    <w:rsid w:val="0041261D"/>
    <w:rsid w:val="00412ECE"/>
    <w:rsid w:val="00421068"/>
    <w:rsid w:val="004301AC"/>
    <w:rsid w:val="004344AE"/>
    <w:rsid w:val="0043617F"/>
    <w:rsid w:val="00453DC6"/>
    <w:rsid w:val="00460861"/>
    <w:rsid w:val="00462965"/>
    <w:rsid w:val="004845FD"/>
    <w:rsid w:val="0049771E"/>
    <w:rsid w:val="004A396D"/>
    <w:rsid w:val="004A7829"/>
    <w:rsid w:val="004B0194"/>
    <w:rsid w:val="004B7B4C"/>
    <w:rsid w:val="00504DF0"/>
    <w:rsid w:val="005116DB"/>
    <w:rsid w:val="00521F19"/>
    <w:rsid w:val="005234AA"/>
    <w:rsid w:val="00535B77"/>
    <w:rsid w:val="00543E86"/>
    <w:rsid w:val="00574081"/>
    <w:rsid w:val="00591D12"/>
    <w:rsid w:val="00592CA2"/>
    <w:rsid w:val="005B7172"/>
    <w:rsid w:val="005C3324"/>
    <w:rsid w:val="005E7DBA"/>
    <w:rsid w:val="005F08F8"/>
    <w:rsid w:val="0063245C"/>
    <w:rsid w:val="00632EC8"/>
    <w:rsid w:val="00647400"/>
    <w:rsid w:val="006616CD"/>
    <w:rsid w:val="00676E3F"/>
    <w:rsid w:val="00683F5D"/>
    <w:rsid w:val="00686C2F"/>
    <w:rsid w:val="006D4E5E"/>
    <w:rsid w:val="006F3BA8"/>
    <w:rsid w:val="0070284C"/>
    <w:rsid w:val="00705A4E"/>
    <w:rsid w:val="007119B5"/>
    <w:rsid w:val="00732ADE"/>
    <w:rsid w:val="00743520"/>
    <w:rsid w:val="00744EBA"/>
    <w:rsid w:val="007466FF"/>
    <w:rsid w:val="00746EAF"/>
    <w:rsid w:val="00751558"/>
    <w:rsid w:val="00780908"/>
    <w:rsid w:val="00786B6F"/>
    <w:rsid w:val="00794931"/>
    <w:rsid w:val="00797DB6"/>
    <w:rsid w:val="007B404B"/>
    <w:rsid w:val="007D1A90"/>
    <w:rsid w:val="007D3C1E"/>
    <w:rsid w:val="007E544B"/>
    <w:rsid w:val="00827CB5"/>
    <w:rsid w:val="00845D45"/>
    <w:rsid w:val="008521CD"/>
    <w:rsid w:val="0086109F"/>
    <w:rsid w:val="00877907"/>
    <w:rsid w:val="00881795"/>
    <w:rsid w:val="0088337D"/>
    <w:rsid w:val="008850E7"/>
    <w:rsid w:val="00886246"/>
    <w:rsid w:val="00897BF1"/>
    <w:rsid w:val="008A17C2"/>
    <w:rsid w:val="008A4419"/>
    <w:rsid w:val="008A4463"/>
    <w:rsid w:val="008B75D8"/>
    <w:rsid w:val="008C2972"/>
    <w:rsid w:val="008C3778"/>
    <w:rsid w:val="008C4776"/>
    <w:rsid w:val="008D1455"/>
    <w:rsid w:val="008E6EF9"/>
    <w:rsid w:val="008F7038"/>
    <w:rsid w:val="00912565"/>
    <w:rsid w:val="009150CA"/>
    <w:rsid w:val="00953AED"/>
    <w:rsid w:val="009563BB"/>
    <w:rsid w:val="00962E66"/>
    <w:rsid w:val="00972086"/>
    <w:rsid w:val="009A209C"/>
    <w:rsid w:val="009C17F1"/>
    <w:rsid w:val="00A0251E"/>
    <w:rsid w:val="00A16A43"/>
    <w:rsid w:val="00A16F95"/>
    <w:rsid w:val="00A17829"/>
    <w:rsid w:val="00A203D6"/>
    <w:rsid w:val="00A2048E"/>
    <w:rsid w:val="00A22EF3"/>
    <w:rsid w:val="00A4406A"/>
    <w:rsid w:val="00A45C94"/>
    <w:rsid w:val="00A67C30"/>
    <w:rsid w:val="00A7338E"/>
    <w:rsid w:val="00A74F7E"/>
    <w:rsid w:val="00A76856"/>
    <w:rsid w:val="00A95AF0"/>
    <w:rsid w:val="00AA63F9"/>
    <w:rsid w:val="00AB4164"/>
    <w:rsid w:val="00AB42D9"/>
    <w:rsid w:val="00AD5D09"/>
    <w:rsid w:val="00B114EC"/>
    <w:rsid w:val="00B15F9D"/>
    <w:rsid w:val="00B2191F"/>
    <w:rsid w:val="00B57309"/>
    <w:rsid w:val="00B622A4"/>
    <w:rsid w:val="00B62874"/>
    <w:rsid w:val="00B65D6F"/>
    <w:rsid w:val="00B66978"/>
    <w:rsid w:val="00B93B4F"/>
    <w:rsid w:val="00B96421"/>
    <w:rsid w:val="00BA188A"/>
    <w:rsid w:val="00BC5787"/>
    <w:rsid w:val="00BD4814"/>
    <w:rsid w:val="00BD7AF0"/>
    <w:rsid w:val="00BE02CD"/>
    <w:rsid w:val="00BE0810"/>
    <w:rsid w:val="00BE2C7B"/>
    <w:rsid w:val="00BF6B26"/>
    <w:rsid w:val="00C05D2D"/>
    <w:rsid w:val="00C12306"/>
    <w:rsid w:val="00C304D8"/>
    <w:rsid w:val="00C370AC"/>
    <w:rsid w:val="00C523D8"/>
    <w:rsid w:val="00CA7FC8"/>
    <w:rsid w:val="00CB294C"/>
    <w:rsid w:val="00CB6808"/>
    <w:rsid w:val="00CC4E13"/>
    <w:rsid w:val="00CE5550"/>
    <w:rsid w:val="00CE6BB2"/>
    <w:rsid w:val="00D0760E"/>
    <w:rsid w:val="00D13C1A"/>
    <w:rsid w:val="00D37EDB"/>
    <w:rsid w:val="00D422DE"/>
    <w:rsid w:val="00D43677"/>
    <w:rsid w:val="00D44D27"/>
    <w:rsid w:val="00D507F0"/>
    <w:rsid w:val="00D5752D"/>
    <w:rsid w:val="00D62961"/>
    <w:rsid w:val="00D73909"/>
    <w:rsid w:val="00D83EFD"/>
    <w:rsid w:val="00D850B1"/>
    <w:rsid w:val="00D93641"/>
    <w:rsid w:val="00DB3232"/>
    <w:rsid w:val="00DC1C5A"/>
    <w:rsid w:val="00DC488D"/>
    <w:rsid w:val="00DC7D75"/>
    <w:rsid w:val="00DD0BDC"/>
    <w:rsid w:val="00E1743E"/>
    <w:rsid w:val="00E2206F"/>
    <w:rsid w:val="00E4186C"/>
    <w:rsid w:val="00E47B07"/>
    <w:rsid w:val="00E55F56"/>
    <w:rsid w:val="00E6045B"/>
    <w:rsid w:val="00E61496"/>
    <w:rsid w:val="00E9219C"/>
    <w:rsid w:val="00F2074B"/>
    <w:rsid w:val="00F33FE4"/>
    <w:rsid w:val="00F5217B"/>
    <w:rsid w:val="00F75CD1"/>
    <w:rsid w:val="00F77CE6"/>
    <w:rsid w:val="00F84CF2"/>
    <w:rsid w:val="00F8677D"/>
    <w:rsid w:val="00F95586"/>
    <w:rsid w:val="00FB6314"/>
    <w:rsid w:val="00FE6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9CE7E7E"/>
  <w15:chartTrackingRefBased/>
  <w15:docId w15:val="{6130F9FE-CC22-43D8-9BE4-F3205CF51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PT" w:eastAsia="pt-PT" w:bidi="he-IL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locked="1" w:qFormat="1"/>
    <w:lsdException w:name="heading 5" w:lock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uiPriority="39"/>
    <w:lsdException w:name="toc 2" w:uiPriority="39"/>
    <w:lsdException w:name="toc 3" w:locked="1"/>
    <w:lsdException w:name="toc 4" w:uiPriority="39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annotation text" w:locked="1"/>
    <w:lsdException w:name="index heading" w:locked="1"/>
    <w:lsdException w:name="caption" w:qFormat="1"/>
    <w:lsdException w:name="table of figures" w:uiPriority="99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Body Tex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lock Text" w:locked="1"/>
    <w:lsdException w:name="Hyperlink" w:uiPriority="99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 w:semiHidden="1" w:unhideWhenUsed="1"/>
    <w:lsdException w:name="Normal Table" w:semiHidden="1" w:unhideWhenUsed="1"/>
    <w:lsdException w:name="annotation subject" w:locked="1"/>
    <w:lsdException w:name="Outline List 1" w:locked="1"/>
    <w:lsdException w:name="Outline List 2" w:lock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360" w:lineRule="auto"/>
      <w:jc w:val="both"/>
    </w:pPr>
    <w:rPr>
      <w:rFonts w:ascii="Arial" w:hAnsi="Arial"/>
      <w:szCs w:val="24"/>
      <w:lang w:val="en-US" w:eastAsia="en-US" w:bidi="ar-SA"/>
    </w:rPr>
  </w:style>
  <w:style w:type="paragraph" w:styleId="Ttulo1">
    <w:name w:val="heading 1"/>
    <w:basedOn w:val="Normal"/>
    <w:next w:val="Normal"/>
    <w:link w:val="Ttulo1Carter"/>
    <w:uiPriority w:val="9"/>
    <w:qFormat/>
    <w:rsid w:val="00647400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rsid w:val="00074341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rsid w:val="00074341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ter"/>
    <w:qFormat/>
    <w:locked/>
    <w:rsid w:val="00074341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ter"/>
    <w:qFormat/>
    <w:locked/>
    <w:rsid w:val="0007434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uiPriority w:val="9"/>
    <w:qFormat/>
    <w:rsid w:val="008A4463"/>
    <w:pPr>
      <w:keepNext/>
      <w:numPr>
        <w:numId w:val="1"/>
      </w:numPr>
      <w:spacing w:before="1080" w:after="240"/>
      <w:outlineLvl w:val="0"/>
    </w:pPr>
    <w:rPr>
      <w:rFonts w:cs="Arial"/>
      <w:b/>
      <w:bCs/>
      <w:kern w:val="32"/>
      <w:sz w:val="36"/>
      <w:szCs w:val="32"/>
    </w:rPr>
  </w:style>
  <w:style w:type="paragraph" w:customStyle="1" w:styleId="Cabealho2">
    <w:name w:val="Cabeçalho 2"/>
    <w:basedOn w:val="Normal"/>
    <w:next w:val="Normal"/>
    <w:qFormat/>
    <w:rsid w:val="008A4463"/>
    <w:pPr>
      <w:keepNext/>
      <w:numPr>
        <w:ilvl w:val="1"/>
        <w:numId w:val="1"/>
      </w:numPr>
      <w:spacing w:before="600" w:after="60"/>
      <w:outlineLvl w:val="1"/>
    </w:pPr>
    <w:rPr>
      <w:rFonts w:cs="Arial"/>
      <w:b/>
      <w:bCs/>
      <w:iCs/>
      <w:sz w:val="32"/>
      <w:szCs w:val="28"/>
    </w:rPr>
  </w:style>
  <w:style w:type="paragraph" w:customStyle="1" w:styleId="Cabealho3">
    <w:name w:val="Cabeçalho 3"/>
    <w:basedOn w:val="Normal"/>
    <w:next w:val="Normal"/>
    <w:qFormat/>
    <w:rsid w:val="008A4463"/>
    <w:pPr>
      <w:keepNext/>
      <w:numPr>
        <w:ilvl w:val="2"/>
        <w:numId w:val="1"/>
      </w:numPr>
      <w:spacing w:before="480" w:after="60"/>
      <w:outlineLvl w:val="2"/>
    </w:pPr>
    <w:rPr>
      <w:rFonts w:cs="Arial"/>
      <w:b/>
      <w:bCs/>
      <w:sz w:val="28"/>
      <w:szCs w:val="26"/>
    </w:rPr>
  </w:style>
  <w:style w:type="paragraph" w:customStyle="1" w:styleId="Cabealho4">
    <w:name w:val="Cabeçalho 4"/>
    <w:basedOn w:val="Normal"/>
    <w:next w:val="Normal"/>
    <w:qFormat/>
    <w:rsid w:val="008A4463"/>
    <w:pPr>
      <w:keepNext/>
      <w:numPr>
        <w:ilvl w:val="3"/>
        <w:numId w:val="1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customStyle="1" w:styleId="Cabealho5">
    <w:name w:val="Cabeçalho 5"/>
    <w:basedOn w:val="Normal"/>
    <w:next w:val="Normal"/>
    <w:qFormat/>
    <w:rsid w:val="008A4463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">
    <w:name w:val="header"/>
    <w:basedOn w:val="Normal"/>
    <w:locked/>
    <w:pPr>
      <w:tabs>
        <w:tab w:val="center" w:pos="4252"/>
        <w:tab w:val="right" w:pos="8504"/>
      </w:tabs>
    </w:pPr>
  </w:style>
  <w:style w:type="paragraph" w:styleId="Textodenotaderodap">
    <w:name w:val="footnote text"/>
    <w:basedOn w:val="Normal"/>
    <w:semiHidden/>
    <w:locked/>
    <w:rPr>
      <w:sz w:val="16"/>
      <w:szCs w:val="20"/>
    </w:rPr>
  </w:style>
  <w:style w:type="paragraph" w:styleId="Rodap">
    <w:name w:val="footer"/>
    <w:basedOn w:val="Normal"/>
    <w:locked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  <w:locked/>
  </w:style>
  <w:style w:type="paragraph" w:customStyle="1" w:styleId="TitulosdosAnexos">
    <w:name w:val="Titulos dos Anexos"/>
    <w:basedOn w:val="Cabealho2"/>
    <w:next w:val="Normal"/>
    <w:rsid w:val="002F672E"/>
    <w:pPr>
      <w:numPr>
        <w:ilvl w:val="0"/>
        <w:numId w:val="0"/>
      </w:numPr>
    </w:pPr>
    <w:rPr>
      <w:lang w:val="pt-PT"/>
    </w:rPr>
  </w:style>
  <w:style w:type="paragraph" w:styleId="Avanodecorpodetexto2">
    <w:name w:val="Body Text Indent 2"/>
    <w:basedOn w:val="Normal"/>
    <w:locked/>
    <w:pPr>
      <w:ind w:left="720"/>
    </w:pPr>
    <w:rPr>
      <w:lang w:val="pt-PT"/>
    </w:rPr>
  </w:style>
  <w:style w:type="character" w:customStyle="1" w:styleId="LegendaCarter">
    <w:name w:val="Legenda Caráter"/>
    <w:link w:val="Legenda"/>
    <w:rsid w:val="0024405D"/>
    <w:rPr>
      <w:rFonts w:ascii="Arial" w:hAnsi="Arial"/>
      <w:b/>
      <w:bCs/>
      <w:lang w:val="en-US" w:eastAsia="en-US" w:bidi="ar-SA"/>
    </w:rPr>
  </w:style>
  <w:style w:type="character" w:styleId="Hiperligao">
    <w:name w:val="Hyperlink"/>
    <w:uiPriority w:val="99"/>
    <w:locked/>
    <w:rsid w:val="000A3CA6"/>
    <w:rPr>
      <w:color w:val="0000FF"/>
      <w:u w:val="single"/>
    </w:rPr>
  </w:style>
  <w:style w:type="table" w:customStyle="1" w:styleId="Tabelacomgrelha">
    <w:name w:val="Tabela com grelha"/>
    <w:basedOn w:val="Tabelanormal"/>
    <w:locked/>
    <w:rsid w:val="00F33FE4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1">
    <w:name w:val="toc 1"/>
    <w:basedOn w:val="Normal"/>
    <w:next w:val="Normal"/>
    <w:autoRedefine/>
    <w:uiPriority w:val="39"/>
    <w:rsid w:val="008C3778"/>
  </w:style>
  <w:style w:type="paragraph" w:styleId="ndice2">
    <w:name w:val="toc 2"/>
    <w:basedOn w:val="Normal"/>
    <w:next w:val="Normal"/>
    <w:autoRedefine/>
    <w:uiPriority w:val="39"/>
    <w:rsid w:val="008C3778"/>
    <w:pPr>
      <w:ind w:left="200"/>
    </w:pPr>
  </w:style>
  <w:style w:type="paragraph" w:styleId="Legenda">
    <w:name w:val="caption"/>
    <w:basedOn w:val="Normal"/>
    <w:next w:val="Normal"/>
    <w:link w:val="LegendaCarter"/>
    <w:qFormat/>
    <w:rsid w:val="008C3778"/>
    <w:rPr>
      <w:b/>
      <w:bCs/>
      <w:szCs w:val="20"/>
    </w:rPr>
  </w:style>
  <w:style w:type="paragraph" w:styleId="ndicedeilustraes">
    <w:name w:val="table of figures"/>
    <w:basedOn w:val="Normal"/>
    <w:next w:val="Normal"/>
    <w:uiPriority w:val="99"/>
    <w:rsid w:val="008C3778"/>
  </w:style>
  <w:style w:type="paragraph" w:styleId="ndice3">
    <w:name w:val="toc 3"/>
    <w:basedOn w:val="Normal"/>
    <w:next w:val="Normal"/>
    <w:autoRedefine/>
    <w:semiHidden/>
    <w:rsid w:val="00D37EDB"/>
    <w:pPr>
      <w:ind w:left="400"/>
    </w:pPr>
  </w:style>
  <w:style w:type="paragraph" w:customStyle="1" w:styleId="TitulosPrincipais">
    <w:name w:val="Titulos Principais"/>
    <w:basedOn w:val="Cabealho1"/>
    <w:rsid w:val="00AB42D9"/>
    <w:pPr>
      <w:numPr>
        <w:numId w:val="0"/>
      </w:numPr>
      <w:tabs>
        <w:tab w:val="left" w:pos="720"/>
        <w:tab w:val="right" w:leader="dot" w:pos="8494"/>
      </w:tabs>
    </w:pPr>
    <w:rPr>
      <w:lang w:val="pt-PT"/>
    </w:rPr>
  </w:style>
  <w:style w:type="paragraph" w:customStyle="1" w:styleId="TermosEstrangeiros">
    <w:name w:val="Termos Estrangeiros"/>
    <w:basedOn w:val="Normal"/>
    <w:next w:val="Normal"/>
    <w:link w:val="TermosEstrangeirosCarcter"/>
    <w:rsid w:val="00AB42D9"/>
    <w:rPr>
      <w:i/>
    </w:rPr>
  </w:style>
  <w:style w:type="character" w:customStyle="1" w:styleId="TermosEstrangeirosCarcter">
    <w:name w:val="Termos Estrangeiros Carácter"/>
    <w:link w:val="TermosEstrangeiros"/>
    <w:rsid w:val="00AB42D9"/>
    <w:rPr>
      <w:rFonts w:ascii="Arial" w:hAnsi="Arial"/>
      <w:i/>
      <w:szCs w:val="24"/>
      <w:lang w:val="en-US" w:eastAsia="en-US" w:bidi="ar-SA"/>
    </w:rPr>
  </w:style>
  <w:style w:type="paragraph" w:customStyle="1" w:styleId="TitulodasTabelas">
    <w:name w:val="Titulo das Tabelas"/>
    <w:basedOn w:val="Normal"/>
    <w:next w:val="Normal"/>
    <w:rsid w:val="00DC7D75"/>
    <w:pPr>
      <w:jc w:val="left"/>
    </w:pPr>
    <w:rPr>
      <w:b/>
      <w:bCs/>
      <w:sz w:val="16"/>
      <w:szCs w:val="20"/>
    </w:rPr>
  </w:style>
  <w:style w:type="paragraph" w:styleId="Textodebalo">
    <w:name w:val="Balloon Text"/>
    <w:basedOn w:val="Normal"/>
    <w:semiHidden/>
    <w:locked/>
    <w:rsid w:val="006616CD"/>
    <w:rPr>
      <w:rFonts w:ascii="Tahoma" w:hAnsi="Tahoma" w:cs="Tahoma"/>
      <w:sz w:val="16"/>
      <w:szCs w:val="16"/>
    </w:rPr>
  </w:style>
  <w:style w:type="paragraph" w:styleId="SemEspaamento">
    <w:name w:val="No Spacing"/>
    <w:uiPriority w:val="1"/>
    <w:qFormat/>
    <w:rsid w:val="00201420"/>
    <w:rPr>
      <w:rFonts w:ascii="Calibri" w:hAnsi="Calibri"/>
      <w:sz w:val="22"/>
      <w:szCs w:val="22"/>
      <w:lang w:eastAsia="en-US" w:bidi="ar-SA"/>
    </w:rPr>
  </w:style>
  <w:style w:type="paragraph" w:styleId="ndice9">
    <w:name w:val="toc 9"/>
    <w:basedOn w:val="Normal"/>
    <w:next w:val="Normal"/>
    <w:autoRedefine/>
    <w:semiHidden/>
    <w:locked/>
    <w:rsid w:val="00BE0810"/>
    <w:pPr>
      <w:ind w:left="1600"/>
    </w:pPr>
  </w:style>
  <w:style w:type="paragraph" w:customStyle="1" w:styleId="TitulodoDocumento">
    <w:name w:val="Titulo do Documento"/>
    <w:basedOn w:val="Normal"/>
    <w:next w:val="Normal"/>
    <w:rsid w:val="00FB6314"/>
    <w:rPr>
      <w:rFonts w:cs="Arial"/>
      <w:b/>
      <w:bCs/>
      <w:sz w:val="36"/>
      <w:lang w:val="pt-PT"/>
    </w:rPr>
  </w:style>
  <w:style w:type="paragraph" w:customStyle="1" w:styleId="Autores">
    <w:name w:val="Autores"/>
    <w:basedOn w:val="Normal"/>
    <w:rsid w:val="00FB6314"/>
    <w:rPr>
      <w:rFonts w:cs="Arial"/>
      <w:b/>
      <w:bCs/>
      <w:sz w:val="24"/>
      <w:lang w:val="pt-PT"/>
    </w:rPr>
  </w:style>
  <w:style w:type="paragraph" w:customStyle="1" w:styleId="WebBibliografia">
    <w:name w:val="Web Bibliografia"/>
    <w:basedOn w:val="Normal"/>
    <w:next w:val="Normal"/>
    <w:link w:val="WebBibliografiaCarcterCarcter"/>
    <w:rsid w:val="00F2074B"/>
    <w:pPr>
      <w:numPr>
        <w:numId w:val="17"/>
      </w:numPr>
    </w:pPr>
    <w:rPr>
      <w:b/>
      <w:bCs/>
      <w:lang w:val="pt-PT"/>
    </w:rPr>
  </w:style>
  <w:style w:type="character" w:customStyle="1" w:styleId="WebBibliografiaCarcterCarcter">
    <w:name w:val="Web Bibliografia Carácter Carácter"/>
    <w:link w:val="WebBibliografia"/>
    <w:rsid w:val="00F2074B"/>
    <w:rPr>
      <w:rFonts w:ascii="Arial" w:hAnsi="Arial"/>
      <w:b/>
      <w:bCs/>
      <w:szCs w:val="24"/>
      <w:lang w:val="pt-PT" w:eastAsia="en-US" w:bidi="ar-SA"/>
    </w:rPr>
  </w:style>
  <w:style w:type="character" w:styleId="MenoNoResolvida">
    <w:name w:val="Unresolved Mention"/>
    <w:uiPriority w:val="99"/>
    <w:semiHidden/>
    <w:unhideWhenUsed/>
    <w:rsid w:val="00E9219C"/>
    <w:rPr>
      <w:color w:val="605E5C"/>
      <w:shd w:val="clear" w:color="auto" w:fill="E1DFDD"/>
    </w:rPr>
  </w:style>
  <w:style w:type="character" w:customStyle="1" w:styleId="Ttulo2Carter">
    <w:name w:val="Título 2 Caráter"/>
    <w:link w:val="Ttulo2"/>
    <w:rsid w:val="00074341"/>
    <w:rPr>
      <w:rFonts w:ascii="Calibri Light" w:eastAsia="Times New Roman" w:hAnsi="Calibri Light" w:cs="Times New Roman"/>
      <w:b/>
      <w:bCs/>
      <w:i/>
      <w:iCs/>
      <w:sz w:val="28"/>
      <w:szCs w:val="28"/>
      <w:lang w:val="en-US" w:eastAsia="en-US"/>
    </w:rPr>
  </w:style>
  <w:style w:type="character" w:customStyle="1" w:styleId="Ttulo3Carter">
    <w:name w:val="Título 3 Caráter"/>
    <w:link w:val="Ttulo3"/>
    <w:rsid w:val="00074341"/>
    <w:rPr>
      <w:rFonts w:ascii="Calibri Light" w:eastAsia="Times New Roman" w:hAnsi="Calibri Light" w:cs="Times New Roman"/>
      <w:b/>
      <w:bCs/>
      <w:sz w:val="26"/>
      <w:szCs w:val="26"/>
      <w:lang w:val="en-US" w:eastAsia="en-US"/>
    </w:rPr>
  </w:style>
  <w:style w:type="character" w:customStyle="1" w:styleId="Ttulo4Carter">
    <w:name w:val="Título 4 Caráter"/>
    <w:link w:val="Ttulo4"/>
    <w:rsid w:val="00074341"/>
    <w:rPr>
      <w:rFonts w:ascii="Calibri" w:eastAsia="Times New Roman" w:hAnsi="Calibri" w:cs="Times New Roman"/>
      <w:b/>
      <w:bCs/>
      <w:sz w:val="28"/>
      <w:szCs w:val="28"/>
      <w:lang w:val="en-US" w:eastAsia="en-US"/>
    </w:rPr>
  </w:style>
  <w:style w:type="character" w:customStyle="1" w:styleId="Ttulo5Carter">
    <w:name w:val="Título 5 Caráter"/>
    <w:link w:val="Ttulo5"/>
    <w:rsid w:val="00074341"/>
    <w:rPr>
      <w:rFonts w:ascii="Calibri" w:eastAsia="Times New Roman" w:hAnsi="Calibri" w:cs="Times New Roman"/>
      <w:b/>
      <w:bCs/>
      <w:i/>
      <w:iCs/>
      <w:sz w:val="26"/>
      <w:szCs w:val="26"/>
      <w:lang w:val="en-US" w:eastAsia="en-US"/>
    </w:rPr>
  </w:style>
  <w:style w:type="paragraph" w:styleId="ndice4">
    <w:name w:val="toc 4"/>
    <w:basedOn w:val="Normal"/>
    <w:next w:val="Normal"/>
    <w:autoRedefine/>
    <w:uiPriority w:val="39"/>
    <w:rsid w:val="00074341"/>
    <w:pPr>
      <w:ind w:left="600"/>
    </w:pPr>
  </w:style>
  <w:style w:type="character" w:styleId="Refdecomentrio">
    <w:name w:val="annotation reference"/>
    <w:locked/>
    <w:rsid w:val="00A0251E"/>
    <w:rPr>
      <w:sz w:val="16"/>
      <w:szCs w:val="16"/>
    </w:rPr>
  </w:style>
  <w:style w:type="paragraph" w:styleId="Textodecomentrio">
    <w:name w:val="annotation text"/>
    <w:basedOn w:val="Normal"/>
    <w:link w:val="TextodecomentrioCarter"/>
    <w:locked/>
    <w:rsid w:val="00A0251E"/>
    <w:rPr>
      <w:szCs w:val="20"/>
    </w:rPr>
  </w:style>
  <w:style w:type="character" w:customStyle="1" w:styleId="TextodecomentrioCarter">
    <w:name w:val="Texto de comentário Caráter"/>
    <w:link w:val="Textodecomentrio"/>
    <w:rsid w:val="00A0251E"/>
    <w:rPr>
      <w:rFonts w:ascii="Arial" w:hAnsi="Arial"/>
      <w:lang w:val="en-US" w:eastAsia="en-US"/>
    </w:rPr>
  </w:style>
  <w:style w:type="paragraph" w:styleId="Assuntodecomentrio">
    <w:name w:val="annotation subject"/>
    <w:basedOn w:val="Textodecomentrio"/>
    <w:next w:val="Textodecomentrio"/>
    <w:link w:val="AssuntodecomentrioCarter"/>
    <w:locked/>
    <w:rsid w:val="00A0251E"/>
    <w:rPr>
      <w:b/>
      <w:bCs/>
    </w:rPr>
  </w:style>
  <w:style w:type="character" w:customStyle="1" w:styleId="AssuntodecomentrioCarter">
    <w:name w:val="Assunto de comentário Caráter"/>
    <w:link w:val="Assuntodecomentrio"/>
    <w:rsid w:val="00A0251E"/>
    <w:rPr>
      <w:rFonts w:ascii="Arial" w:hAnsi="Arial"/>
      <w:b/>
      <w:bCs/>
      <w:lang w:val="en-US" w:eastAsia="en-US"/>
    </w:rPr>
  </w:style>
  <w:style w:type="paragraph" w:styleId="PargrafodaLista">
    <w:name w:val="List Paragraph"/>
    <w:basedOn w:val="Normal"/>
    <w:uiPriority w:val="34"/>
    <w:qFormat/>
    <w:rsid w:val="008B75D8"/>
    <w:pPr>
      <w:ind w:left="708"/>
    </w:pPr>
  </w:style>
  <w:style w:type="character" w:customStyle="1" w:styleId="Ttulo1Carter">
    <w:name w:val="Título 1 Caráter"/>
    <w:link w:val="Ttulo1"/>
    <w:uiPriority w:val="9"/>
    <w:rsid w:val="00647400"/>
    <w:rPr>
      <w:rFonts w:ascii="Calibri Light" w:eastAsia="Times New Roman" w:hAnsi="Calibri Light" w:cs="Times New Roman"/>
      <w:b/>
      <w:bCs/>
      <w:kern w:val="32"/>
      <w:sz w:val="32"/>
      <w:szCs w:val="32"/>
      <w:lang w:val="en-US" w:eastAsia="en-US"/>
    </w:rPr>
  </w:style>
  <w:style w:type="paragraph" w:styleId="Cabealhodondice">
    <w:name w:val="TOC Heading"/>
    <w:basedOn w:val="Ttulo1"/>
    <w:next w:val="Normal"/>
    <w:uiPriority w:val="39"/>
    <w:unhideWhenUsed/>
    <w:qFormat/>
    <w:rsid w:val="00647400"/>
    <w:pPr>
      <w:keepLines/>
      <w:spacing w:after="0" w:line="259" w:lineRule="auto"/>
      <w:jc w:val="left"/>
      <w:outlineLvl w:val="9"/>
    </w:pPr>
    <w:rPr>
      <w:b w:val="0"/>
      <w:bCs w:val="0"/>
      <w:color w:val="2F5496"/>
      <w:kern w:val="0"/>
      <w:lang w:val="pt-PT" w:eastAsia="pt-PT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1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9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7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4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5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footer" Target="footer1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footer" Target="footer3.xml"/><Relationship Id="rId34" Type="http://schemas.openxmlformats.org/officeDocument/2006/relationships/image" Target="media/image15.png"/><Relationship Id="rId42" Type="http://schemas.openxmlformats.org/officeDocument/2006/relationships/hyperlink" Target="https://www.youtube.com/watch?v=zc8ac_qUXQY" TargetMode="External"/><Relationship Id="rId47" Type="http://schemas.openxmlformats.org/officeDocument/2006/relationships/header" Target="header5.xm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0.png"/><Relationship Id="rId11" Type="http://schemas.openxmlformats.org/officeDocument/2006/relationships/image" Target="media/image1.png"/><Relationship Id="rId24" Type="http://schemas.openxmlformats.org/officeDocument/2006/relationships/footer" Target="footer4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https://www.youtube.com/watch?v=YOaYQrN1oYQ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4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31" Type="http://schemas.openxmlformats.org/officeDocument/2006/relationships/image" Target="media/image12.png"/><Relationship Id="rId44" Type="http://schemas.openxmlformats.org/officeDocument/2006/relationships/hyperlink" Target="https://www.youtube.com/watch?v=VCW_T3ZDcBc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file:///d:\Users\admin\Desktop\hum\RelatorioPAP.docx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://ptcomputador.com/P/computer-programming-languages/86465.html" TargetMode="External"/><Relationship Id="rId48" Type="http://schemas.openxmlformats.org/officeDocument/2006/relationships/footer" Target="footer5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www.youtube.com/watch?v=CO_DK75XOl4&amp;list=PL5KbKbJ6Gf99mcmE1ptsn0oXO1_vnKDlS&amp;index=1" TargetMode="External"/><Relationship Id="rId20" Type="http://schemas.openxmlformats.org/officeDocument/2006/relationships/header" Target="header3.xml"/><Relationship Id="rId41" Type="http://schemas.openxmlformats.org/officeDocument/2006/relationships/hyperlink" Target="https://www.udemy.com/course/jogos-3d-com-unity-2017-modo-multiplayer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admin\Desktop\papRelatorio\Modelo_PAP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C10BE874C16784B85F27B0EE130F9DA" ma:contentTypeVersion="6" ma:contentTypeDescription="Criar um novo documento." ma:contentTypeScope="" ma:versionID="7c53321c40c50533d9827738551e3633">
  <xsd:schema xmlns:xsd="http://www.w3.org/2001/XMLSchema" xmlns:xs="http://www.w3.org/2001/XMLSchema" xmlns:p="http://schemas.microsoft.com/office/2006/metadata/properties" xmlns:ns2="279de0dc-fac1-4dba-ae89-0e7eb1ec9b3b" targetNamespace="http://schemas.microsoft.com/office/2006/metadata/properties" ma:root="true" ma:fieldsID="9066881f0810a2da050780ded547a668" ns2:_="">
    <xsd:import namespace="279de0dc-fac1-4dba-ae89-0e7eb1ec9b3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9de0dc-fac1-4dba-ae89-0e7eb1ec9b3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F7A4A-27EC-4A05-B5C0-CE7D1404AA8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104A0B-F786-4BA5-A07A-2896EC2257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9de0dc-fac1-4dba-ae89-0e7eb1ec9b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A0EF545-75AF-42D5-9E79-68C220F963F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FE8659F-1A04-46AA-93EB-7D3D9769C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Modelo_PAP.dotx</Template>
  <TotalTime>6</TotalTime>
  <Pages>22</Pages>
  <Words>2523</Words>
  <Characters>13625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16116</CharactersWithSpaces>
  <SharedDoc>false</SharedDoc>
  <HLinks>
    <vt:vector size="90" baseType="variant">
      <vt:variant>
        <vt:i4>1900596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_Toc184485933</vt:lpwstr>
      </vt:variant>
      <vt:variant>
        <vt:i4>1900596</vt:i4>
      </vt:variant>
      <vt:variant>
        <vt:i4>91</vt:i4>
      </vt:variant>
      <vt:variant>
        <vt:i4>0</vt:i4>
      </vt:variant>
      <vt:variant>
        <vt:i4>5</vt:i4>
      </vt:variant>
      <vt:variant>
        <vt:lpwstr/>
      </vt:variant>
      <vt:variant>
        <vt:lpwstr>_Toc184485932</vt:lpwstr>
      </vt:variant>
      <vt:variant>
        <vt:i4>1703991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_Toc215206087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_Toc215206139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_Toc215206138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_Toc215206137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_Toc215206136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_Toc215206135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_Toc215206134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_Toc215206133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_Toc215206132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_Toc215206131</vt:lpwstr>
      </vt:variant>
      <vt:variant>
        <vt:i4>1114166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_Toc215206130</vt:lpwstr>
      </vt:variant>
      <vt:variant>
        <vt:i4>1048630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_Toc215206129</vt:lpwstr>
      </vt:variant>
      <vt:variant>
        <vt:i4>1048630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_Toc215206128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Xavier Alves Monteiro</cp:lastModifiedBy>
  <cp:revision>3</cp:revision>
  <cp:lastPrinted>2007-10-16T11:12:00Z</cp:lastPrinted>
  <dcterms:created xsi:type="dcterms:W3CDTF">2020-06-24T17:21:00Z</dcterms:created>
  <dcterms:modified xsi:type="dcterms:W3CDTF">2020-06-25T13:56:00Z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0x010100CC10BE874C16784B85F27B0EE130F9DA</vt:lpwstr>
  </property>
</Properties>
</file>